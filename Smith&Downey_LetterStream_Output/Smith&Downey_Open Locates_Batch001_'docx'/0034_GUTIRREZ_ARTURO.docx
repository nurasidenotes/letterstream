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4E23" w14:textId="323F751E" w:rsidR="005831A8" w:rsidRPr="005831A8" w:rsidRDefault="0090230D" w:rsidP="005831A8">
      <w:pPr>
        <w:tabs>
          <w:tab w:val="left" w:pos="-1440"/>
          <w:tab w:val="left" w:pos="-720"/>
          <w:tab w:val="left" w:pos="0"/>
          <w:tab w:val="center" w:pos="1142"/>
          <w:tab w:val="center" w:pos="4642"/>
          <w:tab w:val="center" w:pos="8139"/>
        </w:tabs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NOTIFICATION OF BENEFIT</w:t>
      </w:r>
    </w:p>
    <w:p w14:paraId="32AF5993" w14:textId="77777777" w:rsidR="005831A8" w:rsidRDefault="005831A8" w:rsidP="005831A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rFonts w:ascii="Times New Roman" w:hAnsi="Times New Roman"/>
          <w:sz w:val="24"/>
          <w:szCs w:val="24"/>
        </w:rPr>
      </w:pPr>
    </w:p>
    <w:p w14:paraId="2198838A" w14:textId="7698A4F5" w:rsidR="00AA3D58" w:rsidRDefault="00231463" w:rsidP="007634E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DATE  \@ "MMMM d, yyyy"  \* MERGEFORMAT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="00C62AF3">
        <w:rPr>
          <w:rFonts w:ascii="Times New Roman" w:hAnsi="Times New Roman"/>
          <w:noProof/>
          <w:sz w:val="24"/>
          <w:szCs w:val="24"/>
        </w:rPr>
        <w:t>May 16, 2023</w:t>
      </w:r>
      <w:r>
        <w:rPr>
          <w:rFonts w:ascii="Times New Roman" w:hAnsi="Times New Roman"/>
          <w:sz w:val="24"/>
          <w:szCs w:val="24"/>
        </w:rPr>
        <w:fldChar w:fldCharType="end"/>
      </w:r>
    </w:p>
    <w:p w14:paraId="5B59E12F" w14:textId="77777777" w:rsidR="007634E6" w:rsidRDefault="007634E6" w:rsidP="007634E6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DE6F386" w14:textId="16D6B65E" w:rsidR="00231463" w:rsidRPr="00231463" w:rsidRDefault="006766C9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ARTURO GUTIRREZ</w:t>
      </w:r>
    </w:p>
    <w:p w14:paraId="60192F86" w14:textId="376F6412" w:rsidR="00231463" w:rsidRPr="00231463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17944 FOSTER ST</w:t>
      </w:r>
    </w:p>
    <w:p w14:paraId="4C80A151" w14:textId="28F8F81B" w:rsidR="00BD34F5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LAKE ELSINORE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>CA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92530</w:t>
      </w:r>
    </w:p>
    <w:p w14:paraId="4214146F" w14:textId="1760B108" w:rsidR="00AA3D5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7374370D" w14:textId="77777777" w:rsidR="00AA3D58" w:rsidRPr="005831A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4B3D72FD" w14:textId="7F03E5C0" w:rsidR="00D841AF" w:rsidRDefault="005E33E9" w:rsidP="00D841AF">
      <w:pPr>
        <w:jc w:val="center"/>
        <w:rPr>
          <w:rFonts w:ascii="Times New Roman" w:hAnsi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</w:t>
      </w:r>
      <w:r w:rsidR="0097509E">
        <w:rPr>
          <w:rFonts w:ascii="Times New Roman" w:hAnsi="Times New Roman"/>
          <w:b/>
          <w:bCs/>
          <w:sz w:val="24"/>
          <w:szCs w:val="24"/>
        </w:rPr>
        <w:t>orfeiture Allocation</w:t>
      </w:r>
      <w:r w:rsidR="00D841AF">
        <w:rPr>
          <w:rFonts w:ascii="Times New Roman" w:hAnsi="Times New Roman"/>
          <w:b/>
          <w:bCs/>
          <w:sz w:val="24"/>
          <w:szCs w:val="24"/>
        </w:rPr>
        <w:t>s</w:t>
      </w:r>
      <w:r w:rsidR="006F4D36">
        <w:rPr>
          <w:rFonts w:ascii="Times New Roman" w:hAnsi="Times New Roman"/>
          <w:b/>
          <w:bCs/>
          <w:sz w:val="24"/>
          <w:szCs w:val="24"/>
        </w:rPr>
        <w:t xml:space="preserve"> from the </w:t>
      </w:r>
      <w:r w:rsidR="006F4D36" w:rsidRPr="006F4D36">
        <w:rPr>
          <w:rFonts w:ascii="Times New Roman" w:hAnsi="Times New Roman"/>
          <w:b/>
          <w:bCs/>
          <w:snapToGrid w:val="0"/>
          <w:sz w:val="24"/>
          <w:szCs w:val="24"/>
        </w:rPr>
        <w:t>ACEC/MW Welfare Fund Plan, aka,</w:t>
      </w:r>
    </w:p>
    <w:p w14:paraId="7E4E1FBD" w14:textId="752C9AD9" w:rsidR="005831A8" w:rsidRPr="005831A8" w:rsidRDefault="006F4D36" w:rsidP="00D841AF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6F4D36">
        <w:rPr>
          <w:rFonts w:ascii="Times New Roman" w:hAnsi="Times New Roman"/>
          <w:b/>
          <w:bCs/>
          <w:snapToGrid w:val="0"/>
          <w:sz w:val="24"/>
          <w:szCs w:val="24"/>
        </w:rPr>
        <w:t>the FCE Dismissal Wage/Unemployment Benefit</w:t>
      </w:r>
      <w:r w:rsidRPr="006F4D36">
        <w:rPr>
          <w:rFonts w:ascii="Times New Roman" w:hAnsi="Times New Roman"/>
          <w:b/>
          <w:bCs/>
          <w:sz w:val="24"/>
          <w:szCs w:val="24"/>
        </w:rPr>
        <w:t xml:space="preserve"> Plan</w:t>
      </w:r>
    </w:p>
    <w:p w14:paraId="162496EA" w14:textId="77777777" w:rsidR="005831A8" w:rsidRDefault="005831A8" w:rsidP="005831A8">
      <w:pPr>
        <w:pBdr>
          <w:bottom w:val="single" w:sz="12" w:space="1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Times New Roman" w:hAnsi="Times New Roman"/>
          <w:sz w:val="24"/>
          <w:szCs w:val="24"/>
        </w:rPr>
      </w:pPr>
    </w:p>
    <w:p w14:paraId="14BE4F39" w14:textId="72FB0651" w:rsidR="005831A8" w:rsidRDefault="005831A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232E52AE" w14:textId="2CFAF29C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Dear </w:t>
      </w:r>
      <w:r>
        <w:rPr>
          <w:rFonts w:ascii="Times New Roman" w:hAnsi="Times New Roman"/>
          <w:sz w:val="24"/>
          <w:szCs w:val="24"/>
        </w:rPr>
        <w:t>ARTURO</w:t>
      </w:r>
      <w:r>
        <w:rPr>
          <w:rFonts w:ascii="Times New Roman" w:hAnsi="Times New Roman"/>
          <w:sz w:val="24"/>
          <w:szCs w:val="24"/>
        </w:rPr>
        <w:t>:</w:t>
      </w:r>
    </w:p>
    <w:p w14:paraId="7AC20A1A" w14:textId="77777777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7C35D7EB" w14:textId="0BD24254" w:rsidR="00D8243A" w:rsidRDefault="0090230D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are receiving this Notice because you are entitled to a </w:t>
      </w:r>
      <w:r w:rsidR="00D841AF">
        <w:rPr>
          <w:rFonts w:ascii="Times New Roman" w:hAnsi="Times New Roman"/>
          <w:sz w:val="24"/>
          <w:szCs w:val="24"/>
        </w:rPr>
        <w:t xml:space="preserve">minimum </w:t>
      </w:r>
      <w:r w:rsidR="00E91B97">
        <w:rPr>
          <w:rFonts w:ascii="Times New Roman" w:hAnsi="Times New Roman"/>
          <w:sz w:val="24"/>
          <w:szCs w:val="24"/>
        </w:rPr>
        <w:t>benefit of $100</w:t>
      </w:r>
      <w:r w:rsidR="00D841AF">
        <w:rPr>
          <w:rFonts w:ascii="Times New Roman" w:hAnsi="Times New Roman"/>
          <w:sz w:val="24"/>
          <w:szCs w:val="24"/>
        </w:rPr>
        <w:t xml:space="preserve"> </w:t>
      </w:r>
      <w:r w:rsidR="00E91B97" w:rsidRPr="00E91B97">
        <w:rPr>
          <w:rFonts w:ascii="Times New Roman" w:hAnsi="Times New Roman"/>
          <w:sz w:val="24"/>
          <w:szCs w:val="24"/>
        </w:rPr>
        <w:t xml:space="preserve">from the </w:t>
      </w:r>
      <w:r w:rsidR="00E91B97" w:rsidRPr="00E91B97">
        <w:rPr>
          <w:rFonts w:ascii="Times New Roman" w:hAnsi="Times New Roman"/>
          <w:snapToGrid w:val="0"/>
          <w:sz w:val="24"/>
          <w:szCs w:val="24"/>
        </w:rPr>
        <w:t>ACEC/MW Welfare Fund Plan, aka, the FCE Dismissal Wage/Unemployment Benefit</w:t>
      </w:r>
      <w:r w:rsidR="00E91B97" w:rsidRPr="00E91B97">
        <w:rPr>
          <w:rFonts w:ascii="Times New Roman" w:hAnsi="Times New Roman"/>
          <w:sz w:val="24"/>
          <w:szCs w:val="24"/>
        </w:rPr>
        <w:t xml:space="preserve"> Plan (the “Plan”)</w:t>
      </w:r>
      <w:r w:rsidR="00E91B97">
        <w:rPr>
          <w:rFonts w:ascii="Times New Roman" w:hAnsi="Times New Roman"/>
          <w:sz w:val="24"/>
          <w:szCs w:val="24"/>
        </w:rPr>
        <w:t xml:space="preserve">.  </w:t>
      </w:r>
      <w:r w:rsidR="00D841AF">
        <w:rPr>
          <w:rFonts w:ascii="Times New Roman" w:hAnsi="Times New Roman"/>
          <w:sz w:val="24"/>
          <w:szCs w:val="24"/>
        </w:rPr>
        <w:t>Y</w:t>
      </w:r>
      <w:r w:rsidR="00D8243A">
        <w:rPr>
          <w:rFonts w:ascii="Times New Roman" w:hAnsi="Times New Roman"/>
          <w:sz w:val="24"/>
          <w:szCs w:val="24"/>
        </w:rPr>
        <w:t xml:space="preserve">our actual benefit may exceed $100 </w:t>
      </w:r>
      <w:r w:rsidR="00456ADA">
        <w:rPr>
          <w:rFonts w:ascii="Times New Roman" w:hAnsi="Times New Roman"/>
          <w:sz w:val="24"/>
          <w:szCs w:val="24"/>
        </w:rPr>
        <w:t>based</w:t>
      </w:r>
      <w:r w:rsidR="00D8243A">
        <w:rPr>
          <w:rFonts w:ascii="Times New Roman" w:hAnsi="Times New Roman"/>
          <w:sz w:val="24"/>
          <w:szCs w:val="24"/>
        </w:rPr>
        <w:t xml:space="preserve"> on</w:t>
      </w:r>
      <w:r w:rsidR="00456ADA">
        <w:rPr>
          <w:rFonts w:ascii="Times New Roman" w:hAnsi="Times New Roman"/>
          <w:sz w:val="24"/>
          <w:szCs w:val="24"/>
        </w:rPr>
        <w:t xml:space="preserve"> numerous </w:t>
      </w:r>
      <w:r w:rsidR="00D8243A">
        <w:rPr>
          <w:rFonts w:ascii="Times New Roman" w:hAnsi="Times New Roman"/>
          <w:sz w:val="24"/>
          <w:szCs w:val="24"/>
        </w:rPr>
        <w:t>fact</w:t>
      </w:r>
      <w:r w:rsidR="00D841AF">
        <w:rPr>
          <w:rFonts w:ascii="Times New Roman" w:hAnsi="Times New Roman"/>
          <w:sz w:val="24"/>
          <w:szCs w:val="24"/>
        </w:rPr>
        <w:t>or</w:t>
      </w:r>
      <w:r w:rsidR="00D8243A">
        <w:rPr>
          <w:rFonts w:ascii="Times New Roman" w:hAnsi="Times New Roman"/>
          <w:sz w:val="24"/>
          <w:szCs w:val="24"/>
        </w:rPr>
        <w:t>s, including but not limited to, the number of individua</w:t>
      </w:r>
      <w:r w:rsidR="00AE6061">
        <w:rPr>
          <w:rFonts w:ascii="Times New Roman" w:hAnsi="Times New Roman"/>
          <w:sz w:val="24"/>
          <w:szCs w:val="24"/>
        </w:rPr>
        <w:t>l</w:t>
      </w:r>
      <w:r w:rsidR="00D8243A">
        <w:rPr>
          <w:rFonts w:ascii="Times New Roman" w:hAnsi="Times New Roman"/>
          <w:sz w:val="24"/>
          <w:szCs w:val="24"/>
        </w:rPr>
        <w:t>s who respond to this Notice</w:t>
      </w:r>
      <w:r w:rsidR="00456ADA">
        <w:rPr>
          <w:rFonts w:ascii="Times New Roman" w:hAnsi="Times New Roman"/>
          <w:sz w:val="24"/>
          <w:szCs w:val="24"/>
        </w:rPr>
        <w:t xml:space="preserve"> in a timely manner as set forth below, performance of the Plan’s investments, volatility of world financial markets</w:t>
      </w:r>
      <w:r w:rsidR="00D841AF">
        <w:rPr>
          <w:rFonts w:ascii="Times New Roman" w:hAnsi="Times New Roman"/>
          <w:sz w:val="24"/>
          <w:szCs w:val="24"/>
        </w:rPr>
        <w:t xml:space="preserve">, your years of participation in the Plan, </w:t>
      </w:r>
      <w:r w:rsidR="00456ADA">
        <w:rPr>
          <w:rFonts w:ascii="Times New Roman" w:hAnsi="Times New Roman"/>
          <w:sz w:val="24"/>
          <w:szCs w:val="24"/>
        </w:rPr>
        <w:t>and</w:t>
      </w:r>
      <w:r w:rsidR="00D841AF">
        <w:rPr>
          <w:rFonts w:ascii="Times New Roman" w:hAnsi="Times New Roman"/>
          <w:sz w:val="24"/>
          <w:szCs w:val="24"/>
        </w:rPr>
        <w:t xml:space="preserve"> other</w:t>
      </w:r>
      <w:r w:rsidR="00456ADA">
        <w:rPr>
          <w:rFonts w:ascii="Times New Roman" w:hAnsi="Times New Roman"/>
          <w:sz w:val="24"/>
          <w:szCs w:val="24"/>
        </w:rPr>
        <w:t xml:space="preserve"> factors beyond the Plan’s control.   </w:t>
      </w:r>
    </w:p>
    <w:p w14:paraId="61D6C856" w14:textId="56254F6B" w:rsidR="00E91B97" w:rsidRDefault="00456ADA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you may recall, t</w:t>
      </w:r>
      <w:r w:rsidR="00E91B97">
        <w:rPr>
          <w:rFonts w:ascii="Times New Roman" w:hAnsi="Times New Roman"/>
          <w:sz w:val="24"/>
          <w:szCs w:val="24"/>
        </w:rPr>
        <w:t>he Plan was sponsored by t</w:t>
      </w:r>
      <w:r w:rsidR="0090230D">
        <w:rPr>
          <w:rFonts w:ascii="Times New Roman" w:hAnsi="Times New Roman"/>
          <w:sz w:val="24"/>
          <w:szCs w:val="24"/>
        </w:rPr>
        <w:t>he</w:t>
      </w:r>
      <w:r w:rsidR="005831A8" w:rsidRPr="00D620A8">
        <w:rPr>
          <w:rFonts w:ascii="Times New Roman" w:hAnsi="Times New Roman"/>
          <w:sz w:val="24"/>
          <w:szCs w:val="24"/>
        </w:rPr>
        <w:t xml:space="preserve"> American Council of Engineering Companies of Metropolitan Washington (“ACEC/MW”</w:t>
      </w:r>
      <w:r w:rsidR="00F8340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="0090230D">
        <w:rPr>
          <w:rFonts w:ascii="Times New Roman" w:hAnsi="Times New Roman"/>
          <w:sz w:val="24"/>
          <w:szCs w:val="24"/>
        </w:rPr>
        <w:t xml:space="preserve">from 2006 until </w:t>
      </w:r>
      <w:r>
        <w:rPr>
          <w:rFonts w:ascii="Times New Roman" w:hAnsi="Times New Roman"/>
          <w:sz w:val="24"/>
          <w:szCs w:val="24"/>
        </w:rPr>
        <w:t>its</w:t>
      </w:r>
      <w:r w:rsidR="00C50A16" w:rsidRPr="00D620A8">
        <w:rPr>
          <w:rFonts w:ascii="Times New Roman" w:hAnsi="Times New Roman"/>
          <w:sz w:val="24"/>
          <w:szCs w:val="24"/>
        </w:rPr>
        <w:t xml:space="preserve"> terminat</w:t>
      </w:r>
      <w:r w:rsidR="0090230D">
        <w:rPr>
          <w:rFonts w:ascii="Times New Roman" w:hAnsi="Times New Roman"/>
          <w:sz w:val="24"/>
          <w:szCs w:val="24"/>
        </w:rPr>
        <w:t>ion eff</w:t>
      </w:r>
      <w:r w:rsidR="00F8340F" w:rsidRPr="00D620A8">
        <w:rPr>
          <w:rFonts w:ascii="Times New Roman" w:hAnsi="Times New Roman"/>
          <w:sz w:val="24"/>
          <w:szCs w:val="24"/>
        </w:rPr>
        <w:t>ective August 7, 2020</w:t>
      </w:r>
      <w:r w:rsidR="00F8340F">
        <w:rPr>
          <w:rFonts w:ascii="Times New Roman" w:hAnsi="Times New Roman"/>
          <w:sz w:val="24"/>
          <w:szCs w:val="24"/>
        </w:rPr>
        <w:t xml:space="preserve">. </w:t>
      </w:r>
      <w:r w:rsidR="005E33E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During that time, participants</w:t>
      </w:r>
      <w:r w:rsidR="00D841AF">
        <w:rPr>
          <w:rFonts w:ascii="Times New Roman" w:hAnsi="Times New Roman"/>
          <w:sz w:val="24"/>
          <w:szCs w:val="24"/>
        </w:rPr>
        <w:t xml:space="preserve"> who failed to meet the eligibility requirements to receive a </w:t>
      </w:r>
      <w:r>
        <w:rPr>
          <w:rFonts w:ascii="Times New Roman" w:hAnsi="Times New Roman"/>
          <w:sz w:val="24"/>
          <w:szCs w:val="24"/>
        </w:rPr>
        <w:t>benefit</w:t>
      </w:r>
      <w:r w:rsidR="00D841AF">
        <w:rPr>
          <w:rFonts w:ascii="Times New Roman" w:hAnsi="Times New Roman"/>
          <w:sz w:val="24"/>
          <w:szCs w:val="24"/>
        </w:rPr>
        <w:t xml:space="preserve">, forfeited </w:t>
      </w:r>
      <w:r w:rsidR="00E7135C">
        <w:rPr>
          <w:rFonts w:ascii="Times New Roman" w:hAnsi="Times New Roman"/>
          <w:sz w:val="24"/>
          <w:szCs w:val="24"/>
        </w:rPr>
        <w:t xml:space="preserve">their benefits </w:t>
      </w:r>
      <w:r w:rsidR="006C02A7">
        <w:rPr>
          <w:rFonts w:ascii="Times New Roman" w:hAnsi="Times New Roman"/>
          <w:sz w:val="24"/>
          <w:szCs w:val="24"/>
        </w:rPr>
        <w:t xml:space="preserve">in accordance with </w:t>
      </w:r>
      <w:r>
        <w:rPr>
          <w:rFonts w:ascii="Times New Roman" w:hAnsi="Times New Roman"/>
          <w:sz w:val="24"/>
          <w:szCs w:val="24"/>
        </w:rPr>
        <w:t>the</w:t>
      </w:r>
      <w:r w:rsidR="006C02A7">
        <w:rPr>
          <w:rFonts w:ascii="Times New Roman" w:hAnsi="Times New Roman"/>
          <w:sz w:val="24"/>
          <w:szCs w:val="24"/>
        </w:rPr>
        <w:t xml:space="preserve"> terms of the</w:t>
      </w:r>
      <w:r>
        <w:rPr>
          <w:rFonts w:ascii="Times New Roman" w:hAnsi="Times New Roman"/>
          <w:sz w:val="24"/>
          <w:szCs w:val="24"/>
        </w:rPr>
        <w:t xml:space="preserve"> Plan</w:t>
      </w:r>
      <w:r w:rsidR="006C02A7">
        <w:rPr>
          <w:rFonts w:ascii="Times New Roman" w:hAnsi="Times New Roman"/>
          <w:sz w:val="24"/>
          <w:szCs w:val="24"/>
        </w:rPr>
        <w:t>.  Th</w:t>
      </w:r>
      <w:r w:rsidR="009B27DE">
        <w:rPr>
          <w:rFonts w:ascii="Times New Roman" w:hAnsi="Times New Roman"/>
          <w:sz w:val="24"/>
          <w:szCs w:val="24"/>
        </w:rPr>
        <w:t>ose forfeitures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accumulat</w:t>
      </w:r>
      <w:r w:rsidR="00E7135C">
        <w:rPr>
          <w:rFonts w:ascii="Times New Roman" w:hAnsi="Times New Roman"/>
          <w:sz w:val="24"/>
          <w:szCs w:val="24"/>
        </w:rPr>
        <w:t>ed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 w:rsidR="009B27DE">
        <w:rPr>
          <w:rFonts w:ascii="Times New Roman" w:hAnsi="Times New Roman"/>
          <w:sz w:val="24"/>
          <w:szCs w:val="24"/>
        </w:rPr>
        <w:t xml:space="preserve">over the years </w:t>
      </w:r>
      <w:r w:rsidR="00E7135C">
        <w:rPr>
          <w:rFonts w:ascii="Times New Roman" w:hAnsi="Times New Roman"/>
          <w:sz w:val="24"/>
          <w:szCs w:val="24"/>
        </w:rPr>
        <w:t>and</w:t>
      </w:r>
      <w:r w:rsidR="00E7135C" w:rsidRPr="00E7135C">
        <w:rPr>
          <w:rFonts w:ascii="Times New Roman" w:hAnsi="Times New Roman"/>
          <w:sz w:val="24"/>
          <w:szCs w:val="24"/>
        </w:rPr>
        <w:t xml:space="preserve"> </w:t>
      </w:r>
      <w:r w:rsidR="00E7135C" w:rsidRPr="00D620A8">
        <w:rPr>
          <w:rFonts w:ascii="Times New Roman" w:hAnsi="Times New Roman"/>
          <w:sz w:val="24"/>
          <w:szCs w:val="24"/>
        </w:rPr>
        <w:t>ACEC/MW</w:t>
      </w:r>
      <w:r w:rsidR="00E7135C">
        <w:rPr>
          <w:rFonts w:ascii="Times New Roman" w:hAnsi="Times New Roman"/>
          <w:sz w:val="24"/>
          <w:szCs w:val="24"/>
        </w:rPr>
        <w:t xml:space="preserve"> now </w:t>
      </w:r>
      <w:r w:rsidR="006C02A7">
        <w:rPr>
          <w:rFonts w:ascii="Times New Roman" w:hAnsi="Times New Roman"/>
          <w:sz w:val="24"/>
          <w:szCs w:val="24"/>
        </w:rPr>
        <w:t xml:space="preserve">intends to distribute </w:t>
      </w:r>
      <w:r w:rsidR="00E7135C">
        <w:rPr>
          <w:rFonts w:ascii="Times New Roman" w:hAnsi="Times New Roman"/>
          <w:sz w:val="24"/>
          <w:szCs w:val="24"/>
        </w:rPr>
        <w:t xml:space="preserve">these assets </w:t>
      </w:r>
      <w:r w:rsidR="006C02A7">
        <w:rPr>
          <w:rFonts w:ascii="Times New Roman" w:hAnsi="Times New Roman"/>
          <w:sz w:val="24"/>
          <w:szCs w:val="24"/>
        </w:rPr>
        <w:t>to eligible former participants</w:t>
      </w:r>
      <w:r w:rsidR="009B27DE">
        <w:rPr>
          <w:rFonts w:ascii="Times New Roman" w:hAnsi="Times New Roman"/>
          <w:sz w:val="24"/>
          <w:szCs w:val="24"/>
        </w:rPr>
        <w:t xml:space="preserve"> as part of the Plan’s termination process.  </w:t>
      </w:r>
    </w:p>
    <w:p w14:paraId="36D43357" w14:textId="77777777" w:rsidR="00C36328" w:rsidRDefault="0082422E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doing so, ACEC/MW reviewed the Plan’s</w:t>
      </w:r>
      <w:r w:rsidR="00E91B97">
        <w:rPr>
          <w:rFonts w:ascii="Times New Roman" w:hAnsi="Times New Roman"/>
          <w:sz w:val="24"/>
          <w:szCs w:val="24"/>
        </w:rPr>
        <w:t xml:space="preserve"> rec</w:t>
      </w:r>
      <w:r w:rsidR="0090230D">
        <w:rPr>
          <w:rFonts w:ascii="Times New Roman" w:hAnsi="Times New Roman"/>
          <w:sz w:val="24"/>
          <w:szCs w:val="24"/>
        </w:rPr>
        <w:t>ords</w:t>
      </w:r>
      <w:r>
        <w:rPr>
          <w:rFonts w:ascii="Times New Roman" w:hAnsi="Times New Roman"/>
          <w:sz w:val="24"/>
          <w:szCs w:val="24"/>
        </w:rPr>
        <w:t xml:space="preserve"> and determined that </w:t>
      </w:r>
      <w:r w:rsidR="0090230D">
        <w:rPr>
          <w:rFonts w:ascii="Times New Roman" w:hAnsi="Times New Roman"/>
          <w:sz w:val="24"/>
          <w:szCs w:val="24"/>
        </w:rPr>
        <w:t xml:space="preserve">you </w:t>
      </w:r>
      <w:r w:rsidR="00E7135C">
        <w:rPr>
          <w:rFonts w:ascii="Times New Roman" w:hAnsi="Times New Roman"/>
          <w:sz w:val="24"/>
          <w:szCs w:val="24"/>
        </w:rPr>
        <w:t xml:space="preserve">may have been </w:t>
      </w:r>
      <w:r w:rsidR="0090230D">
        <w:rPr>
          <w:rFonts w:ascii="Times New Roman" w:hAnsi="Times New Roman"/>
          <w:sz w:val="24"/>
          <w:szCs w:val="24"/>
        </w:rPr>
        <w:t xml:space="preserve">a participant in the Plan </w:t>
      </w:r>
      <w:r w:rsidR="00E91B97">
        <w:rPr>
          <w:rFonts w:ascii="Times New Roman" w:hAnsi="Times New Roman"/>
          <w:sz w:val="24"/>
          <w:szCs w:val="24"/>
        </w:rPr>
        <w:t xml:space="preserve">for some or all of the years from 2006 through 2020 </w:t>
      </w:r>
      <w:r w:rsidR="0090230D">
        <w:rPr>
          <w:rFonts w:ascii="Times New Roman" w:hAnsi="Times New Roman"/>
          <w:sz w:val="24"/>
          <w:szCs w:val="24"/>
        </w:rPr>
        <w:t xml:space="preserve">because you </w:t>
      </w:r>
      <w:r w:rsidR="00E7135C">
        <w:rPr>
          <w:rFonts w:ascii="Times New Roman" w:hAnsi="Times New Roman"/>
          <w:sz w:val="24"/>
          <w:szCs w:val="24"/>
        </w:rPr>
        <w:t xml:space="preserve">may have </w:t>
      </w:r>
      <w:r w:rsidR="0090230D">
        <w:rPr>
          <w:rFonts w:ascii="Times New Roman" w:hAnsi="Times New Roman"/>
          <w:sz w:val="24"/>
          <w:szCs w:val="24"/>
        </w:rPr>
        <w:t xml:space="preserve">worked for </w:t>
      </w:r>
      <w:r w:rsidR="00E91B97">
        <w:rPr>
          <w:rFonts w:ascii="Times New Roman" w:hAnsi="Times New Roman"/>
          <w:sz w:val="24"/>
          <w:szCs w:val="24"/>
        </w:rPr>
        <w:t>one or more</w:t>
      </w:r>
      <w:r w:rsidR="0090230D">
        <w:rPr>
          <w:rFonts w:ascii="Times New Roman" w:hAnsi="Times New Roman"/>
          <w:sz w:val="24"/>
          <w:szCs w:val="24"/>
        </w:rPr>
        <w:t xml:space="preserve"> employer</w:t>
      </w:r>
      <w:r w:rsidR="00E91B97">
        <w:rPr>
          <w:rFonts w:ascii="Times New Roman" w:hAnsi="Times New Roman"/>
          <w:sz w:val="24"/>
          <w:szCs w:val="24"/>
        </w:rPr>
        <w:t>s</w:t>
      </w:r>
      <w:r w:rsidR="0090230D">
        <w:rPr>
          <w:rFonts w:ascii="Times New Roman" w:hAnsi="Times New Roman"/>
          <w:sz w:val="24"/>
          <w:szCs w:val="24"/>
        </w:rPr>
        <w:t xml:space="preserve"> </w:t>
      </w:r>
      <w:r w:rsidR="00E91B97">
        <w:rPr>
          <w:rFonts w:ascii="Times New Roman" w:hAnsi="Times New Roman"/>
          <w:sz w:val="24"/>
          <w:szCs w:val="24"/>
        </w:rPr>
        <w:t xml:space="preserve">set forth on the attached list </w:t>
      </w:r>
      <w:r w:rsidR="0090230D">
        <w:rPr>
          <w:rFonts w:ascii="Times New Roman" w:hAnsi="Times New Roman"/>
          <w:sz w:val="24"/>
          <w:szCs w:val="24"/>
        </w:rPr>
        <w:t>who participated in the Plan</w:t>
      </w:r>
      <w:r w:rsidR="00E91B97">
        <w:rPr>
          <w:rFonts w:ascii="Times New Roman" w:hAnsi="Times New Roman"/>
          <w:sz w:val="24"/>
          <w:szCs w:val="24"/>
        </w:rPr>
        <w:t xml:space="preserve"> during that time period</w:t>
      </w:r>
      <w:r w:rsidR="00F8340F">
        <w:rPr>
          <w:rFonts w:ascii="Times New Roman" w:hAnsi="Times New Roman"/>
          <w:sz w:val="24"/>
          <w:szCs w:val="24"/>
        </w:rPr>
        <w:t>.</w:t>
      </w:r>
      <w:r w:rsidR="00603D14">
        <w:rPr>
          <w:rFonts w:ascii="Times New Roman" w:hAnsi="Times New Roman"/>
          <w:sz w:val="24"/>
          <w:szCs w:val="24"/>
        </w:rPr>
        <w:t xml:space="preserve">  </w:t>
      </w:r>
      <w:r w:rsidR="004100E7">
        <w:rPr>
          <w:rFonts w:ascii="Times New Roman" w:hAnsi="Times New Roman"/>
          <w:sz w:val="24"/>
          <w:szCs w:val="24"/>
        </w:rPr>
        <w:t>As a former participant in the Plan for some or all of the years from 2006 through 2020,</w:t>
      </w:r>
      <w:r w:rsidR="006F4D36">
        <w:rPr>
          <w:rFonts w:ascii="Times New Roman" w:hAnsi="Times New Roman"/>
          <w:sz w:val="24"/>
          <w:szCs w:val="24"/>
        </w:rPr>
        <w:t xml:space="preserve"> ACEC/MW determined that you </w:t>
      </w:r>
      <w:r w:rsidR="00C36328">
        <w:rPr>
          <w:rFonts w:ascii="Times New Roman" w:hAnsi="Times New Roman"/>
          <w:sz w:val="24"/>
          <w:szCs w:val="24"/>
        </w:rPr>
        <w:t>may be</w:t>
      </w:r>
      <w:r w:rsidR="006F4D36">
        <w:rPr>
          <w:rFonts w:ascii="Times New Roman" w:hAnsi="Times New Roman"/>
          <w:sz w:val="24"/>
          <w:szCs w:val="24"/>
        </w:rPr>
        <w:t xml:space="preserve"> eligible for </w:t>
      </w:r>
      <w:r w:rsidR="004100E7">
        <w:rPr>
          <w:rFonts w:ascii="Times New Roman" w:hAnsi="Times New Roman"/>
          <w:sz w:val="24"/>
          <w:szCs w:val="24"/>
        </w:rPr>
        <w:t xml:space="preserve">a pro-rata </w:t>
      </w:r>
      <w:r w:rsidR="006F4D36">
        <w:rPr>
          <w:rFonts w:ascii="Times New Roman" w:hAnsi="Times New Roman"/>
          <w:sz w:val="24"/>
          <w:szCs w:val="24"/>
        </w:rPr>
        <w:t>allocation</w:t>
      </w:r>
      <w:r w:rsidR="004100E7">
        <w:rPr>
          <w:rFonts w:ascii="Times New Roman" w:hAnsi="Times New Roman"/>
          <w:sz w:val="24"/>
          <w:szCs w:val="24"/>
        </w:rPr>
        <w:t xml:space="preserve"> of the forfeitures for each year in which you were a participant </w:t>
      </w:r>
      <w:r w:rsidR="00C36328">
        <w:rPr>
          <w:rFonts w:ascii="Times New Roman" w:hAnsi="Times New Roman"/>
          <w:sz w:val="24"/>
          <w:szCs w:val="24"/>
        </w:rPr>
        <w:t xml:space="preserve">in the Plan </w:t>
      </w:r>
      <w:r w:rsidR="00185EAF">
        <w:rPr>
          <w:rFonts w:ascii="Times New Roman" w:hAnsi="Times New Roman"/>
          <w:sz w:val="24"/>
          <w:szCs w:val="24"/>
        </w:rPr>
        <w:t xml:space="preserve">for </w:t>
      </w:r>
      <w:r w:rsidR="00C36328">
        <w:rPr>
          <w:rFonts w:ascii="Times New Roman" w:hAnsi="Times New Roman"/>
          <w:sz w:val="24"/>
          <w:szCs w:val="24"/>
        </w:rPr>
        <w:t>an</w:t>
      </w:r>
      <w:r w:rsidR="00185EAF">
        <w:rPr>
          <w:rFonts w:ascii="Times New Roman" w:hAnsi="Times New Roman"/>
          <w:sz w:val="24"/>
          <w:szCs w:val="24"/>
        </w:rPr>
        <w:t xml:space="preserve"> entire </w:t>
      </w:r>
      <w:r w:rsidR="004100E7">
        <w:rPr>
          <w:rFonts w:ascii="Times New Roman" w:hAnsi="Times New Roman"/>
          <w:sz w:val="24"/>
          <w:szCs w:val="24"/>
        </w:rPr>
        <w:t>calend</w:t>
      </w:r>
      <w:r w:rsidR="00AE6061">
        <w:rPr>
          <w:rFonts w:ascii="Times New Roman" w:hAnsi="Times New Roman"/>
          <w:sz w:val="24"/>
          <w:szCs w:val="24"/>
        </w:rPr>
        <w:t>a</w:t>
      </w:r>
      <w:r w:rsidR="004100E7">
        <w:rPr>
          <w:rFonts w:ascii="Times New Roman" w:hAnsi="Times New Roman"/>
          <w:sz w:val="24"/>
          <w:szCs w:val="24"/>
        </w:rPr>
        <w:t xml:space="preserve">r year.  </w:t>
      </w:r>
    </w:p>
    <w:p w14:paraId="0BBF1898" w14:textId="6B41E9C1" w:rsidR="00D8243A" w:rsidRDefault="004100E7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example, </w:t>
      </w:r>
      <w:r w:rsidR="00AE6061">
        <w:rPr>
          <w:rFonts w:ascii="Times New Roman" w:hAnsi="Times New Roman"/>
          <w:sz w:val="24"/>
          <w:szCs w:val="24"/>
        </w:rPr>
        <w:t>John</w:t>
      </w:r>
      <w:r w:rsidR="00C363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particip</w:t>
      </w:r>
      <w:r w:rsidR="00C36328">
        <w:rPr>
          <w:rFonts w:ascii="Times New Roman" w:hAnsi="Times New Roman"/>
          <w:sz w:val="24"/>
          <w:szCs w:val="24"/>
        </w:rPr>
        <w:t>ated</w:t>
      </w:r>
      <w:r>
        <w:rPr>
          <w:rFonts w:ascii="Times New Roman" w:hAnsi="Times New Roman"/>
          <w:sz w:val="24"/>
          <w:szCs w:val="24"/>
        </w:rPr>
        <w:t xml:space="preserve"> in the Plan from 2006 through February 2011</w:t>
      </w:r>
      <w:r w:rsidR="00AE6061">
        <w:rPr>
          <w:rFonts w:ascii="Times New Roman" w:hAnsi="Times New Roman"/>
          <w:sz w:val="24"/>
          <w:szCs w:val="24"/>
        </w:rPr>
        <w:t xml:space="preserve">.  John </w:t>
      </w:r>
      <w:r>
        <w:rPr>
          <w:rFonts w:ascii="Times New Roman" w:hAnsi="Times New Roman"/>
          <w:sz w:val="24"/>
          <w:szCs w:val="24"/>
        </w:rPr>
        <w:t xml:space="preserve">would </w:t>
      </w:r>
      <w:r w:rsidR="006F4D36">
        <w:rPr>
          <w:rFonts w:ascii="Times New Roman" w:hAnsi="Times New Roman"/>
          <w:sz w:val="24"/>
          <w:szCs w:val="24"/>
        </w:rPr>
        <w:t xml:space="preserve">therefore be eligible to </w:t>
      </w:r>
      <w:r w:rsidR="00FA6CC3">
        <w:rPr>
          <w:rFonts w:ascii="Times New Roman" w:hAnsi="Times New Roman"/>
          <w:sz w:val="24"/>
          <w:szCs w:val="24"/>
        </w:rPr>
        <w:t xml:space="preserve">receive </w:t>
      </w:r>
      <w:r>
        <w:rPr>
          <w:rFonts w:ascii="Times New Roman" w:hAnsi="Times New Roman"/>
          <w:sz w:val="24"/>
          <w:szCs w:val="24"/>
        </w:rPr>
        <w:t>a forfeiture</w:t>
      </w:r>
      <w:r w:rsidR="00185EAF">
        <w:rPr>
          <w:rFonts w:ascii="Times New Roman" w:hAnsi="Times New Roman"/>
          <w:sz w:val="24"/>
          <w:szCs w:val="24"/>
        </w:rPr>
        <w:t xml:space="preserve"> allocation</w:t>
      </w:r>
      <w:r>
        <w:rPr>
          <w:rFonts w:ascii="Times New Roman" w:hAnsi="Times New Roman"/>
          <w:sz w:val="24"/>
          <w:szCs w:val="24"/>
        </w:rPr>
        <w:t xml:space="preserve"> for</w:t>
      </w:r>
      <w:r w:rsidR="00185EA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2006</w:t>
      </w:r>
      <w:r w:rsidR="00185EAF">
        <w:rPr>
          <w:rFonts w:ascii="Times New Roman" w:hAnsi="Times New Roman"/>
          <w:sz w:val="24"/>
          <w:szCs w:val="24"/>
        </w:rPr>
        <w:t>, 2007, 2008, 2009</w:t>
      </w:r>
      <w:r w:rsidR="00AE6061">
        <w:rPr>
          <w:rFonts w:ascii="Times New Roman" w:hAnsi="Times New Roman"/>
          <w:sz w:val="24"/>
          <w:szCs w:val="24"/>
        </w:rPr>
        <w:t xml:space="preserve"> and</w:t>
      </w:r>
      <w:r w:rsidR="00185EAF">
        <w:rPr>
          <w:rFonts w:ascii="Times New Roman" w:hAnsi="Times New Roman"/>
          <w:sz w:val="24"/>
          <w:szCs w:val="24"/>
        </w:rPr>
        <w:t xml:space="preserve"> 2010</w:t>
      </w:r>
      <w:r>
        <w:rPr>
          <w:rFonts w:ascii="Times New Roman" w:hAnsi="Times New Roman"/>
          <w:sz w:val="24"/>
          <w:szCs w:val="24"/>
        </w:rPr>
        <w:t xml:space="preserve">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FA6CC3">
        <w:rPr>
          <w:rFonts w:ascii="Times New Roman" w:hAnsi="Times New Roman"/>
          <w:sz w:val="24"/>
          <w:szCs w:val="24"/>
        </w:rPr>
        <w:t>participa</w:t>
      </w:r>
      <w:r w:rsidR="00C36328">
        <w:rPr>
          <w:rFonts w:ascii="Times New Roman" w:hAnsi="Times New Roman"/>
          <w:sz w:val="24"/>
          <w:szCs w:val="24"/>
        </w:rPr>
        <w:t>ted</w:t>
      </w:r>
      <w:r w:rsidR="00FA6CC3">
        <w:rPr>
          <w:rFonts w:ascii="Times New Roman" w:hAnsi="Times New Roman"/>
          <w:sz w:val="24"/>
          <w:szCs w:val="24"/>
        </w:rPr>
        <w:t xml:space="preserve"> in the Plan </w:t>
      </w:r>
      <w:r w:rsidR="00AE6061">
        <w:rPr>
          <w:rFonts w:ascii="Times New Roman" w:hAnsi="Times New Roman"/>
          <w:sz w:val="24"/>
          <w:szCs w:val="24"/>
        </w:rPr>
        <w:t>for those entire calendar years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 w:rsidR="00AE6061">
        <w:rPr>
          <w:rFonts w:ascii="Times New Roman" w:hAnsi="Times New Roman"/>
          <w:sz w:val="24"/>
          <w:szCs w:val="24"/>
        </w:rPr>
        <w:t>John</w:t>
      </w:r>
      <w:r w:rsidR="00FA6CC3">
        <w:rPr>
          <w:rFonts w:ascii="Times New Roman" w:hAnsi="Times New Roman"/>
          <w:sz w:val="24"/>
          <w:szCs w:val="24"/>
        </w:rPr>
        <w:t xml:space="preserve"> would not </w:t>
      </w:r>
      <w:r w:rsidR="006F4D36">
        <w:rPr>
          <w:rFonts w:ascii="Times New Roman" w:hAnsi="Times New Roman"/>
          <w:sz w:val="24"/>
          <w:szCs w:val="24"/>
        </w:rPr>
        <w:t xml:space="preserve">be eligible to </w:t>
      </w:r>
      <w:r w:rsidR="00FA6CC3">
        <w:rPr>
          <w:rFonts w:ascii="Times New Roman" w:hAnsi="Times New Roman"/>
          <w:sz w:val="24"/>
          <w:szCs w:val="24"/>
        </w:rPr>
        <w:t>receive a</w:t>
      </w:r>
      <w:r w:rsidR="00AE6061">
        <w:rPr>
          <w:rFonts w:ascii="Times New Roman" w:hAnsi="Times New Roman"/>
          <w:sz w:val="24"/>
          <w:szCs w:val="24"/>
        </w:rPr>
        <w:t xml:space="preserve"> forfeiture</w:t>
      </w:r>
      <w:r w:rsidR="00FA6CC3">
        <w:rPr>
          <w:rFonts w:ascii="Times New Roman" w:hAnsi="Times New Roman"/>
          <w:sz w:val="24"/>
          <w:szCs w:val="24"/>
        </w:rPr>
        <w:t xml:space="preserve"> allocation for 2011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C36328">
        <w:rPr>
          <w:rFonts w:ascii="Times New Roman" w:hAnsi="Times New Roman"/>
          <w:sz w:val="24"/>
          <w:szCs w:val="24"/>
        </w:rPr>
        <w:t>did</w:t>
      </w:r>
      <w:r w:rsidR="00AE6061">
        <w:rPr>
          <w:rFonts w:ascii="Times New Roman" w:hAnsi="Times New Roman"/>
          <w:sz w:val="24"/>
          <w:szCs w:val="24"/>
        </w:rPr>
        <w:t xml:space="preserve"> </w:t>
      </w:r>
      <w:r w:rsidR="00FA6CC3">
        <w:rPr>
          <w:rFonts w:ascii="Times New Roman" w:hAnsi="Times New Roman"/>
          <w:sz w:val="24"/>
          <w:szCs w:val="24"/>
        </w:rPr>
        <w:t xml:space="preserve">not </w:t>
      </w:r>
      <w:r w:rsidR="00AE6061">
        <w:rPr>
          <w:rFonts w:ascii="Times New Roman" w:hAnsi="Times New Roman"/>
          <w:sz w:val="24"/>
          <w:szCs w:val="24"/>
        </w:rPr>
        <w:t xml:space="preserve">a </w:t>
      </w:r>
      <w:r w:rsidR="00FA6CC3">
        <w:rPr>
          <w:rFonts w:ascii="Times New Roman" w:hAnsi="Times New Roman"/>
          <w:sz w:val="24"/>
          <w:szCs w:val="24"/>
        </w:rPr>
        <w:t>participate in the Plan for the entire</w:t>
      </w:r>
      <w:r w:rsidR="00AE6061">
        <w:rPr>
          <w:rFonts w:ascii="Times New Roman" w:hAnsi="Times New Roman"/>
          <w:sz w:val="24"/>
          <w:szCs w:val="24"/>
        </w:rPr>
        <w:t xml:space="preserve"> 2011 calendar year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A324546" w14:textId="7B20503E" w:rsidR="00CD0B49" w:rsidRDefault="00CD0B49" w:rsidP="009851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257AAFC" w14:textId="672452F2" w:rsidR="002B51C2" w:rsidRPr="00CD0B49" w:rsidRDefault="00657363" w:rsidP="00CD0B49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lastRenderedPageBreak/>
        <w:t>In order for</w:t>
      </w:r>
      <w:proofErr w:type="gramEnd"/>
      <w:r>
        <w:rPr>
          <w:rFonts w:ascii="Times New Roman" w:hAnsi="Times New Roman"/>
          <w:sz w:val="24"/>
          <w:szCs w:val="24"/>
        </w:rPr>
        <w:t xml:space="preserve"> the Plan to distribute your share of forfeiture allocations</w:t>
      </w:r>
      <w:r w:rsidR="00ED30BE">
        <w:rPr>
          <w:rFonts w:ascii="Times New Roman" w:hAnsi="Times New Roman"/>
          <w:sz w:val="24"/>
          <w:szCs w:val="24"/>
        </w:rPr>
        <w:t xml:space="preserve"> (i.e., make a check payable to you)</w:t>
      </w:r>
      <w:r>
        <w:rPr>
          <w:rFonts w:ascii="Times New Roman" w:hAnsi="Times New Roman"/>
          <w:sz w:val="24"/>
          <w:szCs w:val="24"/>
        </w:rPr>
        <w:t xml:space="preserve">, please submit the attached form to </w:t>
      </w:r>
      <w:r w:rsidR="00C36328">
        <w:rPr>
          <w:rFonts w:ascii="Times New Roman" w:hAnsi="Times New Roman"/>
          <w:sz w:val="24"/>
          <w:szCs w:val="24"/>
        </w:rPr>
        <w:t>Smith &amp; Downey, P.A.</w:t>
      </w:r>
      <w:r>
        <w:rPr>
          <w:rFonts w:ascii="Times New Roman" w:hAnsi="Times New Roman"/>
          <w:sz w:val="24"/>
          <w:szCs w:val="24"/>
        </w:rPr>
        <w:t xml:space="preserve">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C432D1">
        <w:rPr>
          <w:rFonts w:ascii="Times New Roman" w:hAnsi="Times New Roman"/>
          <w:sz w:val="24"/>
          <w:szCs w:val="24"/>
        </w:rPr>
        <w:t>,</w:t>
      </w:r>
      <w:r w:rsidR="00643B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by mail, email</w:t>
      </w:r>
      <w:r w:rsidR="0023146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or fax below.    </w:t>
      </w:r>
    </w:p>
    <w:p w14:paraId="37DD09F2" w14:textId="229E9DC1" w:rsidR="000601BC" w:rsidRPr="00CD0B49" w:rsidRDefault="006F4D36" w:rsidP="00CD0B49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Attention:  </w:t>
      </w:r>
      <w:r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bCs/>
          <w:sz w:val="24"/>
          <w:szCs w:val="24"/>
        </w:rPr>
        <w:t xml:space="preserve">ACEC/MW c/o </w:t>
      </w:r>
      <w:r w:rsidR="00C36328" w:rsidRPr="00CD0B49">
        <w:rPr>
          <w:rFonts w:ascii="Times New Roman" w:hAnsi="Times New Roman"/>
          <w:bCs/>
          <w:sz w:val="24"/>
          <w:szCs w:val="24"/>
        </w:rPr>
        <w:t>Smith &amp; Downey, P.A.</w:t>
      </w:r>
    </w:p>
    <w:p w14:paraId="1941C5E3" w14:textId="38D2368A" w:rsidR="00546A44" w:rsidRPr="00CD0B49" w:rsidRDefault="00F35F97" w:rsidP="00546A44">
      <w:pPr>
        <w:ind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bCs/>
          <w:sz w:val="24"/>
          <w:szCs w:val="24"/>
        </w:rPr>
        <w:tab/>
      </w:r>
      <w:r w:rsidRPr="00CD0B49"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320 E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.</w:t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Towsontown</w:t>
      </w:r>
      <w:proofErr w:type="spellEnd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Blvd, Suite 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1 East</w:t>
      </w:r>
    </w:p>
    <w:p w14:paraId="36ABD9C1" w14:textId="5933C5EF" w:rsidR="00F35F97" w:rsidRPr="00CD0B49" w:rsidRDefault="00546A44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Baltimore, MD 21286</w:t>
      </w:r>
    </w:p>
    <w:p w14:paraId="323D5990" w14:textId="077EE298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Email:  </w:t>
      </w:r>
      <w:hyperlink r:id="rId7" w:history="1">
        <w:r w:rsidRPr="00CD0B49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hkirkpatrick@smithdowney.com</w:t>
        </w:r>
      </w:hyperlink>
    </w:p>
    <w:p w14:paraId="217F8226" w14:textId="28303C0A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Fax:  </w:t>
      </w:r>
      <w:r w:rsidR="00CD0B49" w:rsidRPr="00CD0B4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410-321-6270</w:t>
      </w:r>
    </w:p>
    <w:p w14:paraId="11860DAC" w14:textId="77777777" w:rsidR="00CD0B49" w:rsidRDefault="00CD0B49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339D8FD7" w14:textId="6F97CD27" w:rsidR="00546A44" w:rsidRDefault="00643BE6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F35F97">
        <w:rPr>
          <w:rFonts w:ascii="Times New Roman" w:hAnsi="Times New Roman"/>
          <w:b/>
          <w:sz w:val="28"/>
          <w:szCs w:val="28"/>
        </w:rPr>
        <w:t xml:space="preserve">THIS IS A ONE-TIME OPPORTUNITY.  </w:t>
      </w:r>
      <w:r w:rsidR="00F35F97">
        <w:rPr>
          <w:rFonts w:ascii="Times New Roman" w:hAnsi="Times New Roman"/>
          <w:b/>
          <w:sz w:val="28"/>
          <w:szCs w:val="28"/>
        </w:rPr>
        <w:t>A</w:t>
      </w:r>
      <w:r w:rsidRPr="00F35F97">
        <w:rPr>
          <w:rFonts w:ascii="Times New Roman" w:hAnsi="Times New Roman"/>
          <w:b/>
          <w:sz w:val="28"/>
          <w:szCs w:val="28"/>
        </w:rPr>
        <w:t xml:space="preserve"> COMPLETED, SIGNED FORM MUST BE RECEIVED BY </w:t>
      </w:r>
      <w:r w:rsidR="00F35F97">
        <w:rPr>
          <w:rFonts w:ascii="Times New Roman" w:hAnsi="Times New Roman"/>
          <w:b/>
          <w:sz w:val="28"/>
          <w:szCs w:val="28"/>
        </w:rPr>
        <w:t xml:space="preserve">SMITH &amp; DOWNEY, P.A.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Pr="00F35F97">
        <w:rPr>
          <w:rFonts w:ascii="Times New Roman" w:hAnsi="Times New Roman"/>
          <w:b/>
          <w:sz w:val="28"/>
          <w:szCs w:val="28"/>
        </w:rPr>
        <w:t xml:space="preserve">.  </w:t>
      </w:r>
      <w:r w:rsidR="00657363" w:rsidRPr="00F35F97">
        <w:rPr>
          <w:rFonts w:ascii="Times New Roman" w:hAnsi="Times New Roman"/>
          <w:b/>
          <w:sz w:val="28"/>
          <w:szCs w:val="28"/>
        </w:rPr>
        <w:t xml:space="preserve">IF YOU DO NOT SUBMIT THE FORM 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BY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, YOUR SHARE OF FORFEITURE ALLOCATIONS WILL BE FORFEITED AND REDISRIBUTED TO OTHER ELIGIBLE PARTICIPANTS IN ACCORDANCE WITH THE TERMS OF THE PLAN.  </w:t>
      </w:r>
    </w:p>
    <w:p w14:paraId="3364A059" w14:textId="77777777" w:rsidR="00546A44" w:rsidRDefault="00546A44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1742485C" w14:textId="29B7E797" w:rsidR="006543B7" w:rsidRPr="00F35F97" w:rsidRDefault="00F35F97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YOU WILL NOT HAVE ANOTHER OPPORTUNITY TO CLAIM THIS BENEFIT AFTER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Start w:id="0" w:name="_Hlk99362788"/>
      <w:r>
        <w:rPr>
          <w:rFonts w:ascii="Times New Roman" w:hAnsi="Times New Roman"/>
          <w:b/>
          <w:sz w:val="28"/>
          <w:szCs w:val="28"/>
        </w:rPr>
        <w:t xml:space="preserve">NO EXCEPTIONS </w:t>
      </w:r>
      <w:r w:rsidR="00546A44">
        <w:rPr>
          <w:rFonts w:ascii="Times New Roman" w:hAnsi="Times New Roman"/>
          <w:b/>
          <w:sz w:val="28"/>
          <w:szCs w:val="28"/>
        </w:rPr>
        <w:t xml:space="preserve">FOR ANYONE </w:t>
      </w:r>
      <w:r>
        <w:rPr>
          <w:rFonts w:ascii="Times New Roman" w:hAnsi="Times New Roman"/>
          <w:b/>
          <w:sz w:val="28"/>
          <w:szCs w:val="28"/>
        </w:rPr>
        <w:t>WILL BE MADE UNDER ANY CIRCUMSTANCES</w:t>
      </w:r>
      <w:r w:rsidR="00546A44">
        <w:rPr>
          <w:rFonts w:ascii="Times New Roman" w:hAnsi="Times New Roman"/>
          <w:b/>
          <w:sz w:val="28"/>
          <w:szCs w:val="28"/>
        </w:rPr>
        <w:t xml:space="preserve"> WHATSOEVER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End w:id="0"/>
    </w:p>
    <w:p w14:paraId="4CA25AA4" w14:textId="77777777" w:rsidR="006543B7" w:rsidRDefault="006543B7" w:rsidP="00657363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14:paraId="1A464AC0" w14:textId="47BBF1A0" w:rsidR="00ED30BE" w:rsidRPr="000C196B" w:rsidRDefault="006543B7" w:rsidP="00643BE6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If you have any questions, please contact us as soon as possible</w:t>
      </w:r>
      <w:r w:rsidR="000601BC">
        <w:rPr>
          <w:rFonts w:ascii="Times New Roman" w:hAnsi="Times New Roman"/>
          <w:bCs/>
          <w:sz w:val="24"/>
          <w:szCs w:val="24"/>
        </w:rPr>
        <w:t xml:space="preserve"> at </w:t>
      </w:r>
      <w:r w:rsidR="00546A44">
        <w:rPr>
          <w:rFonts w:ascii="Times New Roman" w:hAnsi="Times New Roman"/>
          <w:bCs/>
          <w:sz w:val="24"/>
          <w:szCs w:val="24"/>
        </w:rPr>
        <w:t>410-321</w:t>
      </w:r>
      <w:r w:rsidR="000601BC">
        <w:rPr>
          <w:rFonts w:ascii="Times New Roman" w:hAnsi="Times New Roman"/>
          <w:sz w:val="24"/>
          <w:szCs w:val="24"/>
        </w:rPr>
        <w:t>-</w:t>
      </w:r>
      <w:r w:rsidR="00546A44">
        <w:rPr>
          <w:rFonts w:ascii="Times New Roman" w:hAnsi="Times New Roman"/>
          <w:sz w:val="24"/>
          <w:szCs w:val="24"/>
        </w:rPr>
        <w:t>9000</w:t>
      </w:r>
      <w:r w:rsidR="000C196B" w:rsidRPr="000C196B">
        <w:rPr>
          <w:rFonts w:ascii="Times New Roman" w:hAnsi="Times New Roman"/>
          <w:bCs/>
          <w:sz w:val="24"/>
          <w:szCs w:val="24"/>
        </w:rPr>
        <w:t xml:space="preserve">. </w:t>
      </w:r>
    </w:p>
    <w:p w14:paraId="3282E1D6" w14:textId="77777777" w:rsidR="000C196B" w:rsidRPr="00D620A8" w:rsidRDefault="000C196B" w:rsidP="000C196B">
      <w:pPr>
        <w:jc w:val="both"/>
        <w:rPr>
          <w:rFonts w:ascii="Times New Roman" w:hAnsi="Times New Roman"/>
          <w:b/>
          <w:sz w:val="24"/>
          <w:szCs w:val="24"/>
        </w:rPr>
      </w:pPr>
    </w:p>
    <w:p w14:paraId="008386C2" w14:textId="232EED2C" w:rsidR="004E678B" w:rsidRDefault="005831A8" w:rsidP="00D620A8">
      <w:pPr>
        <w:pStyle w:val="NoSpacing"/>
        <w:spacing w:after="240"/>
        <w:jc w:val="both"/>
        <w:rPr>
          <w:rFonts w:ascii="Times New Roman" w:hAnsi="Times New Roman"/>
          <w:i/>
          <w:iCs/>
          <w:sz w:val="24"/>
          <w:szCs w:val="24"/>
        </w:rPr>
      </w:pPr>
      <w:r w:rsidRPr="00D620A8">
        <w:rPr>
          <w:rFonts w:ascii="Times New Roman" w:hAnsi="Times New Roman"/>
          <w:i/>
          <w:iCs/>
          <w:sz w:val="24"/>
          <w:szCs w:val="24"/>
        </w:rPr>
        <w:t>This Notice is intended to constitute any and all notice</w:t>
      </w:r>
      <w:r w:rsidR="001A4E5A" w:rsidRPr="00D620A8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D620A8">
        <w:rPr>
          <w:rFonts w:ascii="Times New Roman" w:hAnsi="Times New Roman"/>
          <w:i/>
          <w:iCs/>
          <w:sz w:val="24"/>
          <w:szCs w:val="24"/>
        </w:rPr>
        <w:t>requirements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required by law, if any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, but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>this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notice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is not intended to and 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shall not constitute the terms of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the Plan or </w:t>
      </w:r>
      <w:r w:rsidRPr="00D620A8">
        <w:rPr>
          <w:rFonts w:ascii="Times New Roman" w:hAnsi="Times New Roman"/>
          <w:i/>
          <w:iCs/>
          <w:sz w:val="24"/>
          <w:szCs w:val="24"/>
        </w:rPr>
        <w:t>any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other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employee benefit plan.  Such plans shall continue to be governed solely by their plan documents.  </w:t>
      </w:r>
    </w:p>
    <w:p w14:paraId="5A4D7325" w14:textId="7B208109" w:rsid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p w14:paraId="29033AAB" w14:textId="7BEE8A75" w:rsidR="00985117" w:rsidRDefault="0098511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AA873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napToGrid w:val="0"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lastRenderedPageBreak/>
        <w:t>ACEC/MW WELFARE FUND PLAN, AKA,</w:t>
      </w:r>
    </w:p>
    <w:p w14:paraId="2B574A9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t>THE FCE DISMISSAL WAGE/UNEMPLOYMENT BENEFIT</w:t>
      </w:r>
      <w:r w:rsidRPr="00985117">
        <w:rPr>
          <w:rFonts w:ascii="Times New Roman" w:hAnsi="Times New Roman"/>
          <w:b/>
          <w:bCs/>
          <w:sz w:val="28"/>
          <w:szCs w:val="28"/>
        </w:rPr>
        <w:t xml:space="preserve"> PLAN</w:t>
      </w:r>
    </w:p>
    <w:p w14:paraId="4ED509AC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</w:p>
    <w:p w14:paraId="5DE0F9A1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 w:rsidRPr="00985117">
        <w:rPr>
          <w:rFonts w:ascii="Times New Roman" w:hAnsi="Times New Roman"/>
          <w:b/>
          <w:sz w:val="28"/>
          <w:szCs w:val="28"/>
          <w:u w:val="single"/>
        </w:rPr>
        <w:t xml:space="preserve">BENEFIT ELECTION FORM </w:t>
      </w:r>
    </w:p>
    <w:p w14:paraId="1AD56FC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092DFA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i/>
          <w:iCs/>
          <w:u w:val="single"/>
        </w:rPr>
        <w:t>Please Print in Ink:</w:t>
      </w:r>
    </w:p>
    <w:p w14:paraId="43EC75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157E97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  <w:u w:val="single"/>
        </w:rPr>
        <w:t>YOUR INFORMATION</w:t>
      </w:r>
    </w:p>
    <w:p w14:paraId="04A40A7E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4334736" w14:textId="54562771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Name:</w:t>
      </w:r>
      <w:r w:rsidRPr="00985117">
        <w:rPr>
          <w:rFonts w:ascii="Times New Roman" w:hAnsi="Times New Roman"/>
        </w:rPr>
        <w:tab/>
      </w:r>
      <w:r w:rsidR="0084488F"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E3FA860" w14:textId="58C554CA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4B2B48D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Mailing Address:</w:t>
      </w:r>
      <w:r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6960B0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5325B8B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__________________________________________________________________________________</w:t>
      </w:r>
    </w:p>
    <w:p w14:paraId="07EEC65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E3B4E64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Telephone Number:  _________________________________________________________________</w:t>
      </w:r>
    </w:p>
    <w:p w14:paraId="743B564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369B6B0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Email:</w:t>
      </w:r>
      <w:r w:rsidRPr="00985117">
        <w:rPr>
          <w:rFonts w:ascii="Times New Roman" w:hAnsi="Times New Roman"/>
        </w:rPr>
        <w:tab/>
        <w:t>___________________________________________________________________________</w:t>
      </w:r>
    </w:p>
    <w:p w14:paraId="2992502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D190C2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74F4324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i/>
          <w:iCs/>
        </w:rPr>
      </w:pPr>
      <w:r w:rsidRPr="00985117">
        <w:rPr>
          <w:rFonts w:ascii="Times New Roman" w:hAnsi="Times New Roman"/>
          <w:b/>
          <w:bCs/>
          <w:u w:val="single"/>
        </w:rPr>
        <w:t xml:space="preserve">BENEFIT </w:t>
      </w:r>
      <w:proofErr w:type="gramStart"/>
      <w:r w:rsidRPr="00985117">
        <w:rPr>
          <w:rFonts w:ascii="Times New Roman" w:hAnsi="Times New Roman"/>
          <w:b/>
          <w:bCs/>
          <w:u w:val="single"/>
        </w:rPr>
        <w:t>ELECTION</w:t>
      </w:r>
      <w:r w:rsidRPr="00985117">
        <w:rPr>
          <w:rFonts w:ascii="Times New Roman" w:hAnsi="Times New Roman"/>
        </w:rPr>
        <w:t xml:space="preserve">  </w:t>
      </w:r>
      <w:r w:rsidRPr="00985117">
        <w:rPr>
          <w:rFonts w:ascii="Times New Roman" w:hAnsi="Times New Roman"/>
          <w:i/>
          <w:iCs/>
        </w:rPr>
        <w:t>(</w:t>
      </w:r>
      <w:proofErr w:type="gramEnd"/>
      <w:r w:rsidRPr="00985117">
        <w:rPr>
          <w:rFonts w:ascii="Times New Roman" w:hAnsi="Times New Roman"/>
          <w:i/>
          <w:iCs/>
        </w:rPr>
        <w:t xml:space="preserve">Check One):  </w:t>
      </w:r>
    </w:p>
    <w:p w14:paraId="573975E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26C197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NOT want this benefit.  </w:t>
      </w:r>
    </w:p>
    <w:p w14:paraId="1819FD8B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</w:p>
    <w:p w14:paraId="3820750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want this benefit.</w:t>
      </w:r>
      <w:r w:rsidRPr="00985117">
        <w:rPr>
          <w:rFonts w:ascii="Times New Roman" w:hAnsi="Times New Roman"/>
        </w:rPr>
        <w:t xml:space="preserve">  </w:t>
      </w:r>
    </w:p>
    <w:p w14:paraId="50360B2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</w:p>
    <w:p w14:paraId="44566B79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</w: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 </w:t>
      </w:r>
      <w:r w:rsidRPr="00985117">
        <w:rPr>
          <w:rFonts w:ascii="Times New Roman" w:hAnsi="Times New Roman"/>
        </w:rPr>
        <w:t>Mail my check to the above address.</w:t>
      </w:r>
    </w:p>
    <w:p w14:paraId="4265E36A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</w:rPr>
        <w:tab/>
      </w:r>
    </w:p>
    <w:p w14:paraId="59D226E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  <w:t xml:space="preserve">[  ]   </w:t>
      </w:r>
      <w:r w:rsidRPr="00985117">
        <w:rPr>
          <w:rFonts w:ascii="Times New Roman" w:hAnsi="Times New Roman"/>
        </w:rPr>
        <w:t xml:space="preserve">Mail my check to the address below instead of the above address.  </w:t>
      </w:r>
    </w:p>
    <w:p w14:paraId="6E2B847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</w:p>
    <w:p w14:paraId="1685E8E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</w:t>
      </w:r>
    </w:p>
    <w:p w14:paraId="2A44C2C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3AA67DD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Date</w:t>
      </w:r>
      <w:r w:rsidRPr="00985117">
        <w:rPr>
          <w:rFonts w:ascii="Times New Roman" w:hAnsi="Times New Roman"/>
        </w:rPr>
        <w:tab/>
        <w:t>____________________</w:t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proofErr w:type="gramStart"/>
      <w:r w:rsidRPr="00985117">
        <w:rPr>
          <w:rFonts w:ascii="Times New Roman" w:hAnsi="Times New Roman"/>
        </w:rPr>
        <w:t>Signature  _</w:t>
      </w:r>
      <w:proofErr w:type="gramEnd"/>
      <w:r w:rsidRPr="00985117">
        <w:rPr>
          <w:rFonts w:ascii="Times New Roman" w:hAnsi="Times New Roman"/>
        </w:rPr>
        <w:t>_______________________________________</w:t>
      </w:r>
    </w:p>
    <w:p w14:paraId="1B5F685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3633CB3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7C08F55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40"/>
          <w:szCs w:val="40"/>
        </w:rPr>
      </w:pPr>
      <w:r w:rsidRPr="00985117">
        <w:rPr>
          <w:rFonts w:ascii="Times New Roman" w:hAnsi="Times New Roman"/>
          <w:b/>
          <w:bCs/>
          <w:sz w:val="40"/>
          <w:szCs w:val="40"/>
        </w:rPr>
        <w:t>IMPORTANT!!</w:t>
      </w:r>
    </w:p>
    <w:p w14:paraId="7EB919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E10FFCE" w14:textId="6AF89F0B" w:rsidR="00985117" w:rsidRPr="00995432" w:rsidRDefault="00995432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6"/>
          <w:szCs w:val="26"/>
        </w:rPr>
      </w:pPr>
      <w:r w:rsidRPr="00995432">
        <w:rPr>
          <w:rFonts w:ascii="Times New Roman" w:hAnsi="Times New Roman"/>
          <w:b/>
          <w:bCs/>
          <w:sz w:val="26"/>
          <w:szCs w:val="26"/>
        </w:rPr>
        <w:t xml:space="preserve">THIS FORM MUST BE RECEIVED NO LATER THAN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 xml:space="preserve">. 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JUNE 30, </w:t>
      </w:r>
      <w:proofErr w:type="gramStart"/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2023</w:t>
      </w:r>
      <w:proofErr w:type="gramEnd"/>
      <w:r w:rsidRPr="00995432">
        <w:rPr>
          <w:rFonts w:ascii="Times New Roman" w:hAnsi="Times New Roman"/>
          <w:b/>
          <w:bCs/>
          <w:sz w:val="26"/>
          <w:szCs w:val="26"/>
        </w:rPr>
        <w:t xml:space="preserve"> WILL BE DISCARDED AND BENEFITS FORFIETED.  NO BENEFITS WILL BE PAID FOR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>.</w:t>
      </w:r>
      <w:r w:rsidR="00985117" w:rsidRPr="00995432">
        <w:rPr>
          <w:rFonts w:ascii="Times New Roman" w:hAnsi="Times New Roman"/>
          <w:b/>
          <w:bCs/>
          <w:sz w:val="26"/>
          <w:szCs w:val="26"/>
        </w:rPr>
        <w:t xml:space="preserve">   </w:t>
      </w:r>
    </w:p>
    <w:p w14:paraId="0D3244E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338281F2" w14:textId="6826C302" w:rsidR="00985117" w:rsidRPr="00985117" w:rsidRDefault="00985117" w:rsidP="00827D9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Mail this form to:</w:t>
      </w:r>
    </w:p>
    <w:p w14:paraId="30BFF05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ACEC/MW c/o Smith &amp; Downey, P.A.</w:t>
      </w:r>
    </w:p>
    <w:p w14:paraId="4E7401C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320 E. </w:t>
      </w:r>
      <w:proofErr w:type="spellStart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Towsontown</w:t>
      </w:r>
      <w:proofErr w:type="spellEnd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 Blvd, Suite 1 East</w:t>
      </w:r>
    </w:p>
    <w:p w14:paraId="7B7CFDEE" w14:textId="77777777" w:rsidR="00C62AF3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Baltimore, MD 21286</w:t>
      </w:r>
    </w:p>
    <w:p w14:paraId="10E9EC5A" w14:textId="77777777" w:rsidR="00C62AF3" w:rsidRDefault="00C62AF3" w:rsidP="00C62AF3">
      <w:pPr>
        <w:jc w:val="center"/>
        <w:rPr>
          <w:rFonts w:ascii="Times New Roman" w:hAnsi="Times New Roman"/>
          <w:b/>
          <w:bCs/>
          <w:color w:val="202124"/>
          <w:shd w:val="clear" w:color="auto" w:fill="FFFFFF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OR</w:t>
      </w:r>
    </w:p>
    <w:p w14:paraId="284FFFA0" w14:textId="791CFD1A" w:rsidR="00985117" w:rsidRPr="00985117" w:rsidRDefault="00C62AF3" w:rsidP="00C62A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Email the completed form to hkirkaptrick@smithdowney.com</w:t>
      </w:r>
      <w:r w:rsidR="00985117">
        <w:rPr>
          <w:rFonts w:ascii="Times New Roman" w:hAnsi="Times New Roman"/>
          <w:sz w:val="24"/>
          <w:szCs w:val="24"/>
        </w:rPr>
        <w:br w:type="page"/>
      </w:r>
    </w:p>
    <w:tbl>
      <w:tblPr>
        <w:tblW w:w="5520" w:type="dxa"/>
        <w:tblLook w:val="04A0" w:firstRow="1" w:lastRow="0" w:firstColumn="1" w:lastColumn="0" w:noHBand="0" w:noVBand="1"/>
      </w:tblPr>
      <w:tblGrid>
        <w:gridCol w:w="5520"/>
      </w:tblGrid>
      <w:tr w:rsidR="00985117" w:rsidRPr="00985117" w14:paraId="74BFA2C3" w14:textId="77777777" w:rsidTr="00985117">
        <w:trPr>
          <w:trHeight w:val="300"/>
        </w:trPr>
        <w:tc>
          <w:tcPr>
            <w:tcW w:w="5520" w:type="dxa"/>
            <w:noWrap/>
            <w:vAlign w:val="bottom"/>
          </w:tcPr>
          <w:p w14:paraId="75B1E99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985117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lastRenderedPageBreak/>
              <w:t>Former Participating Employers in the Plan</w:t>
            </w:r>
          </w:p>
          <w:p w14:paraId="455BEBE0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7274C0E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041A01B1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A.H. Cornell and Sons Inc</w:t>
            </w:r>
          </w:p>
        </w:tc>
      </w:tr>
      <w:tr w:rsidR="00985117" w:rsidRPr="00985117" w14:paraId="400E08C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6D40D45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America's Pride Inc.</w:t>
            </w:r>
          </w:p>
        </w:tc>
      </w:tr>
      <w:tr w:rsidR="00985117" w:rsidRPr="00985117" w14:paraId="6BDEC6DA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57385B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Candela Systems Corporation</w:t>
            </w:r>
          </w:p>
        </w:tc>
      </w:tr>
      <w:tr w:rsidR="00985117" w:rsidRPr="00985117" w14:paraId="23F9492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C7F8AB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Chugach Alaska Corporation</w:t>
            </w:r>
          </w:p>
        </w:tc>
      </w:tr>
      <w:tr w:rsidR="00985117" w:rsidRPr="00985117" w14:paraId="736DECB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D78194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Coastal Enterprises of Jacksonville</w:t>
            </w:r>
          </w:p>
        </w:tc>
      </w:tr>
      <w:tr w:rsidR="00985117" w:rsidRPr="00985117" w14:paraId="75CD7E23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2000D9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Commercial Painting</w:t>
            </w:r>
          </w:p>
        </w:tc>
      </w:tr>
      <w:tr w:rsidR="00985117" w:rsidRPr="00985117" w14:paraId="5CD2982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76D07D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 xml:space="preserve">D.A. </w:t>
            </w: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Nolt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Inc.</w:t>
            </w:r>
          </w:p>
        </w:tc>
      </w:tr>
      <w:tr w:rsidR="00985117" w:rsidRPr="00985117" w14:paraId="7603F7E0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623C9D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Edge Development Inc.</w:t>
            </w:r>
          </w:p>
        </w:tc>
      </w:tr>
      <w:tr w:rsidR="00985117" w:rsidRPr="00985117" w14:paraId="4475F6A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1494F5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Ellias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Construction Co., Inc.</w:t>
            </w:r>
          </w:p>
        </w:tc>
      </w:tr>
      <w:tr w:rsidR="00985117" w:rsidRPr="00985117" w14:paraId="7872F1F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C843F0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</w:t>
            </w:r>
          </w:p>
        </w:tc>
      </w:tr>
      <w:tr w:rsidR="00985117" w:rsidRPr="00985117" w14:paraId="49D71581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CBA80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Inc./Makro Services, Inc.</w:t>
            </w:r>
          </w:p>
        </w:tc>
      </w:tr>
      <w:tr w:rsidR="00985117" w:rsidRPr="00985117" w14:paraId="2C6EB9AB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60D2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Firearms Academy of Hawaii, Inc.</w:t>
            </w:r>
          </w:p>
        </w:tc>
      </w:tr>
      <w:tr w:rsidR="00985117" w:rsidRPr="00985117" w14:paraId="52D4910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ED5957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Inner Parish Security Corporation</w:t>
            </w:r>
          </w:p>
        </w:tc>
      </w:tr>
      <w:tr w:rsidR="00985117" w:rsidRPr="00985117" w14:paraId="0C71517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3FCBE73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Intaset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Technologies Corporation</w:t>
            </w:r>
          </w:p>
        </w:tc>
      </w:tr>
      <w:tr w:rsidR="00985117" w:rsidRPr="00985117" w14:paraId="5F0EBA8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24F161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Jett Industries Inc.</w:t>
            </w:r>
          </w:p>
        </w:tc>
      </w:tr>
      <w:tr w:rsidR="00985117" w:rsidRPr="00985117" w14:paraId="52A9877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317C9E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Lucena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Bros, Inc.</w:t>
            </w:r>
          </w:p>
        </w:tc>
      </w:tr>
      <w:tr w:rsidR="00985117" w:rsidRPr="00985117" w14:paraId="5615E18F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4CBEFDA8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Makro Services, Inc.</w:t>
            </w:r>
          </w:p>
        </w:tc>
      </w:tr>
      <w:tr w:rsidR="00985117" w:rsidRPr="00985117" w14:paraId="2AFD84D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07B08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Newfane General Contracting LLC</w:t>
            </w:r>
          </w:p>
        </w:tc>
      </w:tr>
      <w:tr w:rsidR="00985117" w:rsidRPr="00985117" w14:paraId="1D1F2D4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ADE4C3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Pilon Construction Company, Inc.</w:t>
            </w:r>
          </w:p>
        </w:tc>
      </w:tr>
      <w:tr w:rsidR="00985117" w:rsidRPr="00985117" w14:paraId="653C4785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018DF5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Quantell, Inc.</w:t>
            </w:r>
          </w:p>
        </w:tc>
      </w:tr>
      <w:tr w:rsidR="00985117" w:rsidRPr="00985117" w14:paraId="4C72544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490A7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Sodexo Management Incorporated</w:t>
            </w:r>
          </w:p>
        </w:tc>
      </w:tr>
      <w:tr w:rsidR="00985117" w:rsidRPr="00985117" w14:paraId="146BF22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9184DC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Sunshine Concrete Company, Inc.</w:t>
            </w:r>
          </w:p>
        </w:tc>
      </w:tr>
      <w:tr w:rsidR="00985117" w:rsidRPr="00985117" w14:paraId="5C5021C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C34AFFD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U A Construction Corporation</w:t>
            </w:r>
          </w:p>
        </w:tc>
      </w:tr>
      <w:tr w:rsidR="00985117" w:rsidRPr="00985117" w14:paraId="0DBDF8E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92C90D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Virginia Construction and Management Inc.</w:t>
            </w:r>
          </w:p>
        </w:tc>
      </w:tr>
      <w:tr w:rsidR="00985117" w:rsidRPr="00985117" w14:paraId="17867DE7" w14:textId="77777777" w:rsidTr="00985117">
        <w:trPr>
          <w:trHeight w:val="55"/>
        </w:trPr>
        <w:tc>
          <w:tcPr>
            <w:tcW w:w="5520" w:type="dxa"/>
            <w:noWrap/>
            <w:vAlign w:val="bottom"/>
            <w:hideMark/>
          </w:tcPr>
          <w:p w14:paraId="4C036DF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Standard Construction</w:t>
            </w:r>
          </w:p>
          <w:p w14:paraId="3A9F979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Wheels Mechanical Contracting &amp; Supplier Inc.</w:t>
            </w:r>
          </w:p>
        </w:tc>
      </w:tr>
    </w:tbl>
    <w:p w14:paraId="1D98D3CC" w14:textId="77777777" w:rsidR="00985117" w:rsidRPr="00985117" w:rsidRDefault="00985117" w:rsidP="00985117">
      <w:pPr>
        <w:spacing w:after="160" w:line="256" w:lineRule="auto"/>
        <w:rPr>
          <w:rFonts w:ascii="Calibri" w:eastAsia="Calibri" w:hAnsi="Calibri"/>
          <w:sz w:val="22"/>
          <w:szCs w:val="22"/>
        </w:rPr>
      </w:pPr>
    </w:p>
    <w:p w14:paraId="640289E7" w14:textId="77777777" w:rsidR="00985117" w:rsidRP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sectPr w:rsidR="00985117" w:rsidRPr="00985117" w:rsidSect="00985117">
      <w:footerReference w:type="even" r:id="rId8"/>
      <w:headerReference w:type="first" r:id="rId9"/>
      <w:footerReference w:type="first" r:id="rId10"/>
      <w:type w:val="continuous"/>
      <w:pgSz w:w="12240" w:h="15840" w:code="1"/>
      <w:pgMar w:top="1440" w:right="1440" w:bottom="1440" w:left="1440" w:header="360" w:footer="27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BF1BB" w14:textId="77777777" w:rsidR="00D87360" w:rsidRDefault="00D87360">
      <w:r>
        <w:separator/>
      </w:r>
    </w:p>
  </w:endnote>
  <w:endnote w:type="continuationSeparator" w:id="0">
    <w:p w14:paraId="6E6F4AAC" w14:textId="77777777" w:rsidR="00D87360" w:rsidRDefault="00D8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5A48E" w14:textId="77777777" w:rsidR="00CE2CBF" w:rsidRDefault="00CE2C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B46A012" w14:textId="77777777" w:rsidR="00CE2CBF" w:rsidRDefault="00CE2CBF">
    <w:pPr>
      <w:pStyle w:val="Footer"/>
    </w:pPr>
  </w:p>
  <w:p w14:paraId="4F77AD20" w14:textId="77777777" w:rsidR="00CE2CBF" w:rsidRDefault="00CE2C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62F43" w14:textId="77777777" w:rsidR="00CE2CBF" w:rsidRDefault="00CE2CBF">
    <w:pPr>
      <w:jc w:val="center"/>
      <w:rPr>
        <w:b/>
        <w:sz w:val="18"/>
        <w:szCs w:val="18"/>
      </w:rPr>
    </w:pPr>
    <w:r>
      <w:rPr>
        <w:b/>
        <w:sz w:val="18"/>
        <w:szCs w:val="18"/>
      </w:rPr>
      <w:t xml:space="preserve">American Council of Engineering Companies of Metropolitan </w:t>
    </w:r>
    <w:smartTag w:uri="urn:schemas-microsoft-com:office:smarttags" w:element="place">
      <w:smartTag w:uri="urn:schemas-microsoft-com:office:smarttags" w:element="State">
        <w:r>
          <w:rPr>
            <w:b/>
            <w:sz w:val="18"/>
            <w:szCs w:val="18"/>
          </w:rPr>
          <w:t>Washington</w:t>
        </w:r>
      </w:smartTag>
    </w:smartTag>
  </w:p>
  <w:p w14:paraId="751001AA" w14:textId="3D81DD18" w:rsidR="00CE2CBF" w:rsidRDefault="00766CDE">
    <w:pPr>
      <w:jc w:val="center"/>
      <w:rPr>
        <w:b/>
        <w:sz w:val="18"/>
        <w:szCs w:val="18"/>
      </w:rPr>
    </w:pPr>
    <w:r>
      <w:rPr>
        <w:b/>
        <w:sz w:val="18"/>
        <w:szCs w:val="18"/>
      </w:rPr>
      <w:t>43330 Junction Plaza</w:t>
    </w:r>
    <w:r w:rsidR="00832016">
      <w:rPr>
        <w:b/>
        <w:sz w:val="18"/>
        <w:szCs w:val="18"/>
      </w:rPr>
      <w:t>,</w:t>
    </w:r>
    <w:r w:rsidR="00E92921">
      <w:rPr>
        <w:b/>
        <w:sz w:val="18"/>
        <w:szCs w:val="18"/>
      </w:rPr>
      <w:t xml:space="preserve"> Suite </w:t>
    </w:r>
    <w:proofErr w:type="gramStart"/>
    <w:r w:rsidR="00832016">
      <w:rPr>
        <w:b/>
        <w:sz w:val="18"/>
        <w:szCs w:val="18"/>
      </w:rPr>
      <w:t>1</w:t>
    </w:r>
    <w:r>
      <w:rPr>
        <w:b/>
        <w:sz w:val="18"/>
        <w:szCs w:val="18"/>
      </w:rPr>
      <w:t xml:space="preserve">64 </w:t>
    </w:r>
    <w:r w:rsidR="00832016">
      <w:rPr>
        <w:b/>
        <w:sz w:val="18"/>
        <w:szCs w:val="18"/>
      </w:rPr>
      <w:t xml:space="preserve"> </w:t>
    </w:r>
    <w:r w:rsidR="00CE2CBF">
      <w:rPr>
        <w:b/>
        <w:sz w:val="18"/>
        <w:szCs w:val="18"/>
      </w:rPr>
      <w:t>*</w:t>
    </w:r>
    <w:proofErr w:type="gramEnd"/>
    <w:r w:rsidR="00CE2CBF">
      <w:rPr>
        <w:b/>
        <w:sz w:val="18"/>
        <w:szCs w:val="18"/>
      </w:rPr>
      <w:t xml:space="preserve">  </w:t>
    </w:r>
    <w:r w:rsidR="00832016">
      <w:rPr>
        <w:b/>
        <w:sz w:val="18"/>
        <w:szCs w:val="18"/>
      </w:rPr>
      <w:t>Ashburn</w:t>
    </w:r>
    <w:r w:rsidR="00CE2CBF">
      <w:rPr>
        <w:b/>
        <w:sz w:val="18"/>
        <w:szCs w:val="18"/>
      </w:rPr>
      <w:t xml:space="preserve">, VA  </w:t>
    </w:r>
    <w:r w:rsidR="00E92921">
      <w:rPr>
        <w:b/>
        <w:sz w:val="18"/>
        <w:szCs w:val="18"/>
      </w:rPr>
      <w:t>201</w:t>
    </w:r>
    <w:r w:rsidR="00832016">
      <w:rPr>
        <w:b/>
        <w:sz w:val="18"/>
        <w:szCs w:val="18"/>
      </w:rPr>
      <w:t>47</w:t>
    </w:r>
    <w:r w:rsidR="00CE2CBF">
      <w:rPr>
        <w:b/>
        <w:sz w:val="18"/>
        <w:szCs w:val="18"/>
      </w:rPr>
      <w:t xml:space="preserve">  *  </w:t>
    </w:r>
    <w:r w:rsidR="00832016">
      <w:rPr>
        <w:b/>
        <w:sz w:val="18"/>
        <w:szCs w:val="18"/>
      </w:rPr>
      <w:t>202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644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8260</w:t>
    </w:r>
    <w:r w:rsidR="00CE2CBF">
      <w:rPr>
        <w:b/>
        <w:sz w:val="18"/>
        <w:szCs w:val="18"/>
      </w:rPr>
      <w:t xml:space="preserve"> p  *  </w:t>
    </w:r>
    <w:r w:rsidR="00E92921">
      <w:rPr>
        <w:b/>
        <w:sz w:val="18"/>
        <w:szCs w:val="18"/>
      </w:rPr>
      <w:t xml:space="preserve">888 511 3530 </w:t>
    </w:r>
    <w:r w:rsidR="00CE2CBF">
      <w:rPr>
        <w:b/>
        <w:sz w:val="18"/>
        <w:szCs w:val="18"/>
      </w:rPr>
      <w:t>f</w:t>
    </w:r>
  </w:p>
  <w:p w14:paraId="021CDF48" w14:textId="77777777" w:rsidR="00CE2CBF" w:rsidRDefault="00CE2CBF">
    <w:pPr>
      <w:jc w:val="center"/>
    </w:pPr>
    <w:proofErr w:type="gramStart"/>
    <w:r>
      <w:rPr>
        <w:b/>
        <w:sz w:val="18"/>
        <w:szCs w:val="18"/>
      </w:rPr>
      <w:t>Info@ACECmw.org  *</w:t>
    </w:r>
    <w:proofErr w:type="gramEnd"/>
    <w:r>
      <w:rPr>
        <w:b/>
        <w:sz w:val="18"/>
        <w:szCs w:val="18"/>
      </w:rPr>
      <w:t xml:space="preserve">  www.ACECmw.org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E9470" w14:textId="77777777" w:rsidR="00D87360" w:rsidRDefault="00D87360">
      <w:r>
        <w:separator/>
      </w:r>
    </w:p>
  </w:footnote>
  <w:footnote w:type="continuationSeparator" w:id="0">
    <w:p w14:paraId="45D84522" w14:textId="77777777" w:rsidR="00D87360" w:rsidRDefault="00D87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B7A94" w14:textId="00CAF0A2" w:rsidR="00CE2CBF" w:rsidRDefault="007F07E3" w:rsidP="00832016">
    <w:pPr>
      <w:pStyle w:val="Header"/>
      <w:jc w:val="center"/>
    </w:pPr>
    <w:r>
      <w:rPr>
        <w:noProof/>
      </w:rPr>
      <w:drawing>
        <wp:inline distT="0" distB="0" distL="0" distR="0" wp14:anchorId="20AA3CC5" wp14:editId="41915DDE">
          <wp:extent cx="2416810" cy="92519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6810" cy="92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94911"/>
    <w:multiLevelType w:val="multilevel"/>
    <w:tmpl w:val="228CABD6"/>
    <w:lvl w:ilvl="0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1" w15:restartNumberingAfterBreak="0">
    <w:nsid w:val="15161395"/>
    <w:multiLevelType w:val="hybridMultilevel"/>
    <w:tmpl w:val="CAB298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5AA521A"/>
    <w:multiLevelType w:val="hybridMultilevel"/>
    <w:tmpl w:val="E35E0D5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92D7B2F"/>
    <w:multiLevelType w:val="hybridMultilevel"/>
    <w:tmpl w:val="03EE3D96"/>
    <w:lvl w:ilvl="0" w:tplc="04090019">
      <w:start w:val="1"/>
      <w:numFmt w:val="lowerLetter"/>
      <w:lvlText w:val="%1."/>
      <w:lvlJc w:val="left"/>
      <w:pPr>
        <w:tabs>
          <w:tab w:val="num" w:pos="1645"/>
        </w:tabs>
        <w:ind w:left="164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65"/>
        </w:tabs>
        <w:ind w:left="2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5"/>
        </w:tabs>
        <w:ind w:left="3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05"/>
        </w:tabs>
        <w:ind w:left="3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25"/>
        </w:tabs>
        <w:ind w:left="4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45"/>
        </w:tabs>
        <w:ind w:left="5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65"/>
        </w:tabs>
        <w:ind w:left="5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85"/>
        </w:tabs>
        <w:ind w:left="6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05"/>
        </w:tabs>
        <w:ind w:left="7405" w:hanging="180"/>
      </w:pPr>
    </w:lvl>
  </w:abstractNum>
  <w:abstractNum w:abstractNumId="14" w15:restartNumberingAfterBreak="0">
    <w:nsid w:val="273A09D4"/>
    <w:multiLevelType w:val="multilevel"/>
    <w:tmpl w:val="31B2D016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A4F50EE"/>
    <w:multiLevelType w:val="hybridMultilevel"/>
    <w:tmpl w:val="B3E019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D137AEC"/>
    <w:multiLevelType w:val="hybridMultilevel"/>
    <w:tmpl w:val="FCBC5312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7" w15:restartNumberingAfterBreak="0">
    <w:nsid w:val="39BF1123"/>
    <w:multiLevelType w:val="hybridMultilevel"/>
    <w:tmpl w:val="C338E8D4"/>
    <w:lvl w:ilvl="0" w:tplc="6E401D7E">
      <w:numFmt w:val="bullet"/>
      <w:lvlText w:val=""/>
      <w:lvlJc w:val="left"/>
      <w:pPr>
        <w:tabs>
          <w:tab w:val="num" w:pos="1255"/>
        </w:tabs>
        <w:ind w:left="125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75"/>
        </w:tabs>
        <w:ind w:left="19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95"/>
        </w:tabs>
        <w:ind w:left="2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15"/>
        </w:tabs>
        <w:ind w:left="3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35"/>
        </w:tabs>
        <w:ind w:left="41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55"/>
        </w:tabs>
        <w:ind w:left="4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75"/>
        </w:tabs>
        <w:ind w:left="5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95"/>
        </w:tabs>
        <w:ind w:left="62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15"/>
        </w:tabs>
        <w:ind w:left="7015" w:hanging="360"/>
      </w:pPr>
      <w:rPr>
        <w:rFonts w:ascii="Wingdings" w:hAnsi="Wingdings" w:hint="default"/>
      </w:rPr>
    </w:lvl>
  </w:abstractNum>
  <w:abstractNum w:abstractNumId="18" w15:restartNumberingAfterBreak="0">
    <w:nsid w:val="3EB5660A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36E246C"/>
    <w:multiLevelType w:val="hybridMultilevel"/>
    <w:tmpl w:val="DE3C2DA6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20" w15:restartNumberingAfterBreak="0">
    <w:nsid w:val="47B4028C"/>
    <w:multiLevelType w:val="hybridMultilevel"/>
    <w:tmpl w:val="B02AEC1E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1" w15:restartNumberingAfterBreak="0">
    <w:nsid w:val="4D8B1BDF"/>
    <w:multiLevelType w:val="hybridMultilevel"/>
    <w:tmpl w:val="A28C4286"/>
    <w:lvl w:ilvl="0" w:tplc="81D07ED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DD525F5"/>
    <w:multiLevelType w:val="multilevel"/>
    <w:tmpl w:val="E94ED5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4" w15:restartNumberingAfterBreak="0">
    <w:nsid w:val="5C190052"/>
    <w:multiLevelType w:val="hybridMultilevel"/>
    <w:tmpl w:val="AE346C7E"/>
    <w:lvl w:ilvl="0" w:tplc="AEEC273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5F673EE8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37420B4"/>
    <w:multiLevelType w:val="hybridMultilevel"/>
    <w:tmpl w:val="0624F9F4"/>
    <w:lvl w:ilvl="0" w:tplc="EB8A9F0C">
      <w:start w:val="8400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7" w15:restartNumberingAfterBreak="0">
    <w:nsid w:val="64CE055A"/>
    <w:multiLevelType w:val="hybridMultilevel"/>
    <w:tmpl w:val="FA28866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66D0761A"/>
    <w:multiLevelType w:val="hybridMultilevel"/>
    <w:tmpl w:val="EC6201C8"/>
    <w:lvl w:ilvl="0" w:tplc="9B582F9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abstractNum w:abstractNumId="30" w15:restartNumberingAfterBreak="0">
    <w:nsid w:val="7E8D442C"/>
    <w:multiLevelType w:val="hybridMultilevel"/>
    <w:tmpl w:val="91448B5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256285057">
    <w:abstractNumId w:val="29"/>
  </w:num>
  <w:num w:numId="2" w16cid:durableId="180553203">
    <w:abstractNumId w:val="23"/>
  </w:num>
  <w:num w:numId="3" w16cid:durableId="621302397">
    <w:abstractNumId w:val="9"/>
  </w:num>
  <w:num w:numId="4" w16cid:durableId="1516573314">
    <w:abstractNumId w:val="7"/>
  </w:num>
  <w:num w:numId="5" w16cid:durableId="1783449456">
    <w:abstractNumId w:val="6"/>
  </w:num>
  <w:num w:numId="6" w16cid:durableId="1887521064">
    <w:abstractNumId w:val="5"/>
  </w:num>
  <w:num w:numId="7" w16cid:durableId="367682521">
    <w:abstractNumId w:val="4"/>
  </w:num>
  <w:num w:numId="8" w16cid:durableId="219900526">
    <w:abstractNumId w:val="8"/>
  </w:num>
  <w:num w:numId="9" w16cid:durableId="1154643003">
    <w:abstractNumId w:val="3"/>
  </w:num>
  <w:num w:numId="10" w16cid:durableId="1772582620">
    <w:abstractNumId w:val="2"/>
  </w:num>
  <w:num w:numId="11" w16cid:durableId="459881905">
    <w:abstractNumId w:val="1"/>
  </w:num>
  <w:num w:numId="12" w16cid:durableId="888223658">
    <w:abstractNumId w:val="0"/>
  </w:num>
  <w:num w:numId="13" w16cid:durableId="766727879">
    <w:abstractNumId w:val="24"/>
  </w:num>
  <w:num w:numId="14" w16cid:durableId="2021734438">
    <w:abstractNumId w:val="17"/>
  </w:num>
  <w:num w:numId="15" w16cid:durableId="1747530350">
    <w:abstractNumId w:val="15"/>
  </w:num>
  <w:num w:numId="16" w16cid:durableId="285548377">
    <w:abstractNumId w:val="12"/>
  </w:num>
  <w:num w:numId="17" w16cid:durableId="962030429">
    <w:abstractNumId w:val="27"/>
  </w:num>
  <w:num w:numId="18" w16cid:durableId="30157576">
    <w:abstractNumId w:val="21"/>
  </w:num>
  <w:num w:numId="19" w16cid:durableId="970593841">
    <w:abstractNumId w:val="22"/>
  </w:num>
  <w:num w:numId="20" w16cid:durableId="508720265">
    <w:abstractNumId w:val="13"/>
  </w:num>
  <w:num w:numId="21" w16cid:durableId="1088112582">
    <w:abstractNumId w:val="30"/>
  </w:num>
  <w:num w:numId="22" w16cid:durableId="2005088475">
    <w:abstractNumId w:val="16"/>
  </w:num>
  <w:num w:numId="23" w16cid:durableId="1162160868">
    <w:abstractNumId w:val="10"/>
  </w:num>
  <w:num w:numId="24" w16cid:durableId="35206919">
    <w:abstractNumId w:val="19"/>
  </w:num>
  <w:num w:numId="25" w16cid:durableId="1314480901">
    <w:abstractNumId w:val="14"/>
  </w:num>
  <w:num w:numId="26" w16cid:durableId="1508515644">
    <w:abstractNumId w:val="25"/>
  </w:num>
  <w:num w:numId="27" w16cid:durableId="175197178">
    <w:abstractNumId w:val="18"/>
  </w:num>
  <w:num w:numId="28" w16cid:durableId="2078479418">
    <w:abstractNumId w:val="26"/>
  </w:num>
  <w:num w:numId="29" w16cid:durableId="1148790304">
    <w:abstractNumId w:val="11"/>
  </w:num>
  <w:num w:numId="30" w16cid:durableId="222254579">
    <w:abstractNumId w:val="20"/>
  </w:num>
  <w:num w:numId="31" w16cid:durableId="7786736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36"/>
    <w:rsid w:val="000013E5"/>
    <w:rsid w:val="000052A9"/>
    <w:rsid w:val="00005417"/>
    <w:rsid w:val="00005DCB"/>
    <w:rsid w:val="000077C0"/>
    <w:rsid w:val="00010911"/>
    <w:rsid w:val="000129B2"/>
    <w:rsid w:val="00021DB6"/>
    <w:rsid w:val="00025883"/>
    <w:rsid w:val="00030BC7"/>
    <w:rsid w:val="00031328"/>
    <w:rsid w:val="000319AB"/>
    <w:rsid w:val="00032A51"/>
    <w:rsid w:val="0003768B"/>
    <w:rsid w:val="00041270"/>
    <w:rsid w:val="00043788"/>
    <w:rsid w:val="000449A0"/>
    <w:rsid w:val="00045645"/>
    <w:rsid w:val="00053E44"/>
    <w:rsid w:val="000575FB"/>
    <w:rsid w:val="00057A13"/>
    <w:rsid w:val="000601BC"/>
    <w:rsid w:val="00064E05"/>
    <w:rsid w:val="00064FA6"/>
    <w:rsid w:val="00065029"/>
    <w:rsid w:val="00067260"/>
    <w:rsid w:val="00071BCF"/>
    <w:rsid w:val="0007501F"/>
    <w:rsid w:val="0008187E"/>
    <w:rsid w:val="00085D52"/>
    <w:rsid w:val="00087943"/>
    <w:rsid w:val="00087E3E"/>
    <w:rsid w:val="00091060"/>
    <w:rsid w:val="00091D35"/>
    <w:rsid w:val="00093AC5"/>
    <w:rsid w:val="00095102"/>
    <w:rsid w:val="000968CD"/>
    <w:rsid w:val="000A0260"/>
    <w:rsid w:val="000A18AC"/>
    <w:rsid w:val="000A1AC7"/>
    <w:rsid w:val="000A1BA6"/>
    <w:rsid w:val="000A3818"/>
    <w:rsid w:val="000A7CA5"/>
    <w:rsid w:val="000B17D6"/>
    <w:rsid w:val="000B33A5"/>
    <w:rsid w:val="000B3B9C"/>
    <w:rsid w:val="000B4EC3"/>
    <w:rsid w:val="000B6A54"/>
    <w:rsid w:val="000C0C41"/>
    <w:rsid w:val="000C0F25"/>
    <w:rsid w:val="000C196B"/>
    <w:rsid w:val="000D1C90"/>
    <w:rsid w:val="000E10B1"/>
    <w:rsid w:val="000E25B6"/>
    <w:rsid w:val="000E79AA"/>
    <w:rsid w:val="000F1905"/>
    <w:rsid w:val="000F3ED9"/>
    <w:rsid w:val="000F41BD"/>
    <w:rsid w:val="000F79F1"/>
    <w:rsid w:val="0010052F"/>
    <w:rsid w:val="001014B5"/>
    <w:rsid w:val="00101E19"/>
    <w:rsid w:val="00104EAA"/>
    <w:rsid w:val="00107039"/>
    <w:rsid w:val="00107750"/>
    <w:rsid w:val="00110242"/>
    <w:rsid w:val="00110CD0"/>
    <w:rsid w:val="0011116F"/>
    <w:rsid w:val="00112AE5"/>
    <w:rsid w:val="00113FC6"/>
    <w:rsid w:val="001228D0"/>
    <w:rsid w:val="00123920"/>
    <w:rsid w:val="00125B9B"/>
    <w:rsid w:val="00125EAB"/>
    <w:rsid w:val="00131681"/>
    <w:rsid w:val="00131C8A"/>
    <w:rsid w:val="00132E1E"/>
    <w:rsid w:val="001336E8"/>
    <w:rsid w:val="00134080"/>
    <w:rsid w:val="00134C1F"/>
    <w:rsid w:val="00135C41"/>
    <w:rsid w:val="00136144"/>
    <w:rsid w:val="00141911"/>
    <w:rsid w:val="001419E9"/>
    <w:rsid w:val="001427E8"/>
    <w:rsid w:val="001443C4"/>
    <w:rsid w:val="0014606F"/>
    <w:rsid w:val="0014736A"/>
    <w:rsid w:val="00151579"/>
    <w:rsid w:val="00153463"/>
    <w:rsid w:val="00156D40"/>
    <w:rsid w:val="00156D8B"/>
    <w:rsid w:val="00156E53"/>
    <w:rsid w:val="0015746A"/>
    <w:rsid w:val="001579E2"/>
    <w:rsid w:val="0016180C"/>
    <w:rsid w:val="00167180"/>
    <w:rsid w:val="00167E8C"/>
    <w:rsid w:val="001756F1"/>
    <w:rsid w:val="00181A6E"/>
    <w:rsid w:val="00181CCA"/>
    <w:rsid w:val="001822C9"/>
    <w:rsid w:val="00183EB3"/>
    <w:rsid w:val="001853A2"/>
    <w:rsid w:val="00185E35"/>
    <w:rsid w:val="00185EAF"/>
    <w:rsid w:val="00187EC3"/>
    <w:rsid w:val="0019223A"/>
    <w:rsid w:val="00194B6C"/>
    <w:rsid w:val="001A056E"/>
    <w:rsid w:val="001A49CA"/>
    <w:rsid w:val="001A4E5A"/>
    <w:rsid w:val="001A749D"/>
    <w:rsid w:val="001A7593"/>
    <w:rsid w:val="001B0397"/>
    <w:rsid w:val="001C1E19"/>
    <w:rsid w:val="001C1F7D"/>
    <w:rsid w:val="001C6E19"/>
    <w:rsid w:val="001D0927"/>
    <w:rsid w:val="001D257D"/>
    <w:rsid w:val="001D564D"/>
    <w:rsid w:val="001D6F41"/>
    <w:rsid w:val="001D7312"/>
    <w:rsid w:val="001D772A"/>
    <w:rsid w:val="001E2F75"/>
    <w:rsid w:val="001E329C"/>
    <w:rsid w:val="001E406B"/>
    <w:rsid w:val="001E43D3"/>
    <w:rsid w:val="001E4687"/>
    <w:rsid w:val="001E4EBE"/>
    <w:rsid w:val="001F02A0"/>
    <w:rsid w:val="001F5A2A"/>
    <w:rsid w:val="001F5FD8"/>
    <w:rsid w:val="00200903"/>
    <w:rsid w:val="002027E1"/>
    <w:rsid w:val="0020616A"/>
    <w:rsid w:val="00213272"/>
    <w:rsid w:val="0021388E"/>
    <w:rsid w:val="00217088"/>
    <w:rsid w:val="002214AD"/>
    <w:rsid w:val="00223AD5"/>
    <w:rsid w:val="00225EB2"/>
    <w:rsid w:val="00227196"/>
    <w:rsid w:val="00231463"/>
    <w:rsid w:val="00232DB4"/>
    <w:rsid w:val="00233589"/>
    <w:rsid w:val="0024088C"/>
    <w:rsid w:val="002412D1"/>
    <w:rsid w:val="00242E53"/>
    <w:rsid w:val="00243822"/>
    <w:rsid w:val="002438A2"/>
    <w:rsid w:val="002446AB"/>
    <w:rsid w:val="00244795"/>
    <w:rsid w:val="00253D59"/>
    <w:rsid w:val="00257BE7"/>
    <w:rsid w:val="0026027B"/>
    <w:rsid w:val="0026687A"/>
    <w:rsid w:val="00270D34"/>
    <w:rsid w:val="00273CE0"/>
    <w:rsid w:val="00275257"/>
    <w:rsid w:val="002806FB"/>
    <w:rsid w:val="00281F75"/>
    <w:rsid w:val="00282887"/>
    <w:rsid w:val="00284CE8"/>
    <w:rsid w:val="00292CE2"/>
    <w:rsid w:val="002946CF"/>
    <w:rsid w:val="002976A0"/>
    <w:rsid w:val="002A11D5"/>
    <w:rsid w:val="002A2234"/>
    <w:rsid w:val="002A242F"/>
    <w:rsid w:val="002A5337"/>
    <w:rsid w:val="002A624D"/>
    <w:rsid w:val="002A636D"/>
    <w:rsid w:val="002B082D"/>
    <w:rsid w:val="002B15FC"/>
    <w:rsid w:val="002B40E3"/>
    <w:rsid w:val="002B51C2"/>
    <w:rsid w:val="002B5F1F"/>
    <w:rsid w:val="002B7EB7"/>
    <w:rsid w:val="002C12E7"/>
    <w:rsid w:val="002C154D"/>
    <w:rsid w:val="002C26EF"/>
    <w:rsid w:val="002C7D97"/>
    <w:rsid w:val="002D0B80"/>
    <w:rsid w:val="002D1931"/>
    <w:rsid w:val="002D6741"/>
    <w:rsid w:val="002D770E"/>
    <w:rsid w:val="002E43D9"/>
    <w:rsid w:val="002E6B12"/>
    <w:rsid w:val="002F3374"/>
    <w:rsid w:val="002F33CA"/>
    <w:rsid w:val="002F553E"/>
    <w:rsid w:val="002F7A13"/>
    <w:rsid w:val="0030711F"/>
    <w:rsid w:val="0031385A"/>
    <w:rsid w:val="003150BE"/>
    <w:rsid w:val="003226BA"/>
    <w:rsid w:val="0032308D"/>
    <w:rsid w:val="00323AF0"/>
    <w:rsid w:val="00326485"/>
    <w:rsid w:val="0032737B"/>
    <w:rsid w:val="0034018A"/>
    <w:rsid w:val="00347756"/>
    <w:rsid w:val="00351D2B"/>
    <w:rsid w:val="003559D8"/>
    <w:rsid w:val="00356BE2"/>
    <w:rsid w:val="003576D7"/>
    <w:rsid w:val="0036230D"/>
    <w:rsid w:val="003665CC"/>
    <w:rsid w:val="00370393"/>
    <w:rsid w:val="00370C8F"/>
    <w:rsid w:val="00370F62"/>
    <w:rsid w:val="00374DE4"/>
    <w:rsid w:val="00380302"/>
    <w:rsid w:val="003817A0"/>
    <w:rsid w:val="00381A5C"/>
    <w:rsid w:val="003830F3"/>
    <w:rsid w:val="003878C0"/>
    <w:rsid w:val="00392A40"/>
    <w:rsid w:val="00392FD1"/>
    <w:rsid w:val="00394803"/>
    <w:rsid w:val="00397014"/>
    <w:rsid w:val="00397C10"/>
    <w:rsid w:val="003A1810"/>
    <w:rsid w:val="003A18FA"/>
    <w:rsid w:val="003A55C9"/>
    <w:rsid w:val="003A5ADA"/>
    <w:rsid w:val="003B09D8"/>
    <w:rsid w:val="003B1F49"/>
    <w:rsid w:val="003B4CAF"/>
    <w:rsid w:val="003B6A8D"/>
    <w:rsid w:val="003C0A40"/>
    <w:rsid w:val="003C1073"/>
    <w:rsid w:val="003C3424"/>
    <w:rsid w:val="003C4EA1"/>
    <w:rsid w:val="003C6A5B"/>
    <w:rsid w:val="003C7265"/>
    <w:rsid w:val="003D3A9E"/>
    <w:rsid w:val="003D64E0"/>
    <w:rsid w:val="003E0C9D"/>
    <w:rsid w:val="003E0E06"/>
    <w:rsid w:val="003E339A"/>
    <w:rsid w:val="003E559D"/>
    <w:rsid w:val="003E7876"/>
    <w:rsid w:val="00400521"/>
    <w:rsid w:val="0040613F"/>
    <w:rsid w:val="00406301"/>
    <w:rsid w:val="004066A7"/>
    <w:rsid w:val="00407124"/>
    <w:rsid w:val="004100E7"/>
    <w:rsid w:val="004119D7"/>
    <w:rsid w:val="00411FA4"/>
    <w:rsid w:val="00412B90"/>
    <w:rsid w:val="004140FD"/>
    <w:rsid w:val="00414371"/>
    <w:rsid w:val="004154AA"/>
    <w:rsid w:val="00415F03"/>
    <w:rsid w:val="00420907"/>
    <w:rsid w:val="004223F0"/>
    <w:rsid w:val="0042407E"/>
    <w:rsid w:val="004242BF"/>
    <w:rsid w:val="00426CFE"/>
    <w:rsid w:val="00426D97"/>
    <w:rsid w:val="00430474"/>
    <w:rsid w:val="0043279C"/>
    <w:rsid w:val="004336B1"/>
    <w:rsid w:val="00434A34"/>
    <w:rsid w:val="004352E8"/>
    <w:rsid w:val="004370EA"/>
    <w:rsid w:val="004422F9"/>
    <w:rsid w:val="00443040"/>
    <w:rsid w:val="004431F5"/>
    <w:rsid w:val="00445A68"/>
    <w:rsid w:val="00451248"/>
    <w:rsid w:val="00451E81"/>
    <w:rsid w:val="004524BD"/>
    <w:rsid w:val="00456ADA"/>
    <w:rsid w:val="00461523"/>
    <w:rsid w:val="004670C3"/>
    <w:rsid w:val="004671A5"/>
    <w:rsid w:val="00470C76"/>
    <w:rsid w:val="004721D9"/>
    <w:rsid w:val="00474AF1"/>
    <w:rsid w:val="00476CDB"/>
    <w:rsid w:val="004775ED"/>
    <w:rsid w:val="004858AC"/>
    <w:rsid w:val="004858B1"/>
    <w:rsid w:val="00490727"/>
    <w:rsid w:val="00493710"/>
    <w:rsid w:val="00496E97"/>
    <w:rsid w:val="004A0A38"/>
    <w:rsid w:val="004A4158"/>
    <w:rsid w:val="004A6B51"/>
    <w:rsid w:val="004B05A2"/>
    <w:rsid w:val="004B6DDB"/>
    <w:rsid w:val="004B6E34"/>
    <w:rsid w:val="004C029A"/>
    <w:rsid w:val="004C4B49"/>
    <w:rsid w:val="004C4D42"/>
    <w:rsid w:val="004C5AAC"/>
    <w:rsid w:val="004C61F8"/>
    <w:rsid w:val="004D36B0"/>
    <w:rsid w:val="004D7F12"/>
    <w:rsid w:val="004E26D9"/>
    <w:rsid w:val="004E4D48"/>
    <w:rsid w:val="004E5C32"/>
    <w:rsid w:val="004E5ECB"/>
    <w:rsid w:val="004E678B"/>
    <w:rsid w:val="004E6EE6"/>
    <w:rsid w:val="004F1981"/>
    <w:rsid w:val="004F6E62"/>
    <w:rsid w:val="004F7E4C"/>
    <w:rsid w:val="00503021"/>
    <w:rsid w:val="00507F3A"/>
    <w:rsid w:val="00510EF3"/>
    <w:rsid w:val="00511800"/>
    <w:rsid w:val="00511F5C"/>
    <w:rsid w:val="0051422A"/>
    <w:rsid w:val="00514821"/>
    <w:rsid w:val="005159B0"/>
    <w:rsid w:val="00524022"/>
    <w:rsid w:val="00524393"/>
    <w:rsid w:val="0052465F"/>
    <w:rsid w:val="0053070A"/>
    <w:rsid w:val="0053228C"/>
    <w:rsid w:val="005348EF"/>
    <w:rsid w:val="00534A98"/>
    <w:rsid w:val="00535848"/>
    <w:rsid w:val="00536AAF"/>
    <w:rsid w:val="00540189"/>
    <w:rsid w:val="005430D8"/>
    <w:rsid w:val="00546A44"/>
    <w:rsid w:val="00557B04"/>
    <w:rsid w:val="00561599"/>
    <w:rsid w:val="005707A1"/>
    <w:rsid w:val="00572ED4"/>
    <w:rsid w:val="005828C9"/>
    <w:rsid w:val="005831A8"/>
    <w:rsid w:val="00586591"/>
    <w:rsid w:val="00587598"/>
    <w:rsid w:val="0059224B"/>
    <w:rsid w:val="00593B76"/>
    <w:rsid w:val="0059716C"/>
    <w:rsid w:val="005A1061"/>
    <w:rsid w:val="005A1093"/>
    <w:rsid w:val="005A558E"/>
    <w:rsid w:val="005B0D88"/>
    <w:rsid w:val="005B506A"/>
    <w:rsid w:val="005C2C1C"/>
    <w:rsid w:val="005C7BAA"/>
    <w:rsid w:val="005D0EAD"/>
    <w:rsid w:val="005D100B"/>
    <w:rsid w:val="005D2051"/>
    <w:rsid w:val="005D2E9F"/>
    <w:rsid w:val="005D411A"/>
    <w:rsid w:val="005D4409"/>
    <w:rsid w:val="005D7AB6"/>
    <w:rsid w:val="005E01DA"/>
    <w:rsid w:val="005E14AC"/>
    <w:rsid w:val="005E1867"/>
    <w:rsid w:val="005E2DAF"/>
    <w:rsid w:val="005E33E9"/>
    <w:rsid w:val="005E5A83"/>
    <w:rsid w:val="005E7D0A"/>
    <w:rsid w:val="005F138A"/>
    <w:rsid w:val="005F365C"/>
    <w:rsid w:val="005F432B"/>
    <w:rsid w:val="005F6458"/>
    <w:rsid w:val="005F7B97"/>
    <w:rsid w:val="00600FC1"/>
    <w:rsid w:val="00603D14"/>
    <w:rsid w:val="00605CC7"/>
    <w:rsid w:val="00605FBA"/>
    <w:rsid w:val="00606E71"/>
    <w:rsid w:val="0060744D"/>
    <w:rsid w:val="006079A4"/>
    <w:rsid w:val="00607FC7"/>
    <w:rsid w:val="00611189"/>
    <w:rsid w:val="006114BC"/>
    <w:rsid w:val="0061213C"/>
    <w:rsid w:val="00614B20"/>
    <w:rsid w:val="00614E09"/>
    <w:rsid w:val="006212AA"/>
    <w:rsid w:val="00621BBD"/>
    <w:rsid w:val="00622297"/>
    <w:rsid w:val="00623AE1"/>
    <w:rsid w:val="00623D2D"/>
    <w:rsid w:val="006243FF"/>
    <w:rsid w:val="006246D2"/>
    <w:rsid w:val="00630719"/>
    <w:rsid w:val="00631CF4"/>
    <w:rsid w:val="00632AAD"/>
    <w:rsid w:val="00636EE5"/>
    <w:rsid w:val="006371CF"/>
    <w:rsid w:val="00637D5A"/>
    <w:rsid w:val="00643BE6"/>
    <w:rsid w:val="006461CB"/>
    <w:rsid w:val="0065024F"/>
    <w:rsid w:val="00650976"/>
    <w:rsid w:val="00653BD1"/>
    <w:rsid w:val="00654166"/>
    <w:rsid w:val="006543B7"/>
    <w:rsid w:val="00654D00"/>
    <w:rsid w:val="00656B1B"/>
    <w:rsid w:val="00657363"/>
    <w:rsid w:val="00657C70"/>
    <w:rsid w:val="00660DC4"/>
    <w:rsid w:val="00661E27"/>
    <w:rsid w:val="006629BE"/>
    <w:rsid w:val="0066658F"/>
    <w:rsid w:val="006673CE"/>
    <w:rsid w:val="00670C90"/>
    <w:rsid w:val="00673C09"/>
    <w:rsid w:val="00675BFA"/>
    <w:rsid w:val="0067618B"/>
    <w:rsid w:val="006766C9"/>
    <w:rsid w:val="00677872"/>
    <w:rsid w:val="00680B2F"/>
    <w:rsid w:val="006812DF"/>
    <w:rsid w:val="00686F0F"/>
    <w:rsid w:val="00690327"/>
    <w:rsid w:val="00691249"/>
    <w:rsid w:val="00696A2D"/>
    <w:rsid w:val="00697142"/>
    <w:rsid w:val="006A2C3A"/>
    <w:rsid w:val="006A36C6"/>
    <w:rsid w:val="006A371C"/>
    <w:rsid w:val="006A3A25"/>
    <w:rsid w:val="006A4AEB"/>
    <w:rsid w:val="006A59A3"/>
    <w:rsid w:val="006A6243"/>
    <w:rsid w:val="006A7636"/>
    <w:rsid w:val="006B04FD"/>
    <w:rsid w:val="006B0F01"/>
    <w:rsid w:val="006B30EF"/>
    <w:rsid w:val="006B3457"/>
    <w:rsid w:val="006B6645"/>
    <w:rsid w:val="006B78BE"/>
    <w:rsid w:val="006C02A7"/>
    <w:rsid w:val="006C0683"/>
    <w:rsid w:val="006C5C10"/>
    <w:rsid w:val="006C7BD3"/>
    <w:rsid w:val="006D4FBD"/>
    <w:rsid w:val="006D69F3"/>
    <w:rsid w:val="006D77A5"/>
    <w:rsid w:val="006D79C4"/>
    <w:rsid w:val="006E3722"/>
    <w:rsid w:val="006E4969"/>
    <w:rsid w:val="006E5501"/>
    <w:rsid w:val="006E6ACA"/>
    <w:rsid w:val="006F0ED8"/>
    <w:rsid w:val="006F2F38"/>
    <w:rsid w:val="006F4548"/>
    <w:rsid w:val="006F4D36"/>
    <w:rsid w:val="006F66B0"/>
    <w:rsid w:val="006F7578"/>
    <w:rsid w:val="007028DA"/>
    <w:rsid w:val="0070446B"/>
    <w:rsid w:val="0070542E"/>
    <w:rsid w:val="00712887"/>
    <w:rsid w:val="00714B88"/>
    <w:rsid w:val="00716CEE"/>
    <w:rsid w:val="007203F1"/>
    <w:rsid w:val="00720529"/>
    <w:rsid w:val="00723E37"/>
    <w:rsid w:val="00727D6F"/>
    <w:rsid w:val="00734098"/>
    <w:rsid w:val="007408AF"/>
    <w:rsid w:val="00746256"/>
    <w:rsid w:val="0074648F"/>
    <w:rsid w:val="007465BB"/>
    <w:rsid w:val="00750014"/>
    <w:rsid w:val="0075159E"/>
    <w:rsid w:val="00753D99"/>
    <w:rsid w:val="00753E34"/>
    <w:rsid w:val="007542B3"/>
    <w:rsid w:val="00757926"/>
    <w:rsid w:val="00760F00"/>
    <w:rsid w:val="007634E6"/>
    <w:rsid w:val="007636E9"/>
    <w:rsid w:val="007666DE"/>
    <w:rsid w:val="00766CDE"/>
    <w:rsid w:val="007704D2"/>
    <w:rsid w:val="0077275B"/>
    <w:rsid w:val="00773306"/>
    <w:rsid w:val="0077373B"/>
    <w:rsid w:val="007811F1"/>
    <w:rsid w:val="007840DC"/>
    <w:rsid w:val="00791971"/>
    <w:rsid w:val="00792949"/>
    <w:rsid w:val="007A1B98"/>
    <w:rsid w:val="007A1C1A"/>
    <w:rsid w:val="007A2312"/>
    <w:rsid w:val="007A5CDE"/>
    <w:rsid w:val="007A6B1C"/>
    <w:rsid w:val="007A7774"/>
    <w:rsid w:val="007B07C5"/>
    <w:rsid w:val="007B4423"/>
    <w:rsid w:val="007B4B68"/>
    <w:rsid w:val="007B693F"/>
    <w:rsid w:val="007C3142"/>
    <w:rsid w:val="007C6701"/>
    <w:rsid w:val="007D0D97"/>
    <w:rsid w:val="007D32E7"/>
    <w:rsid w:val="007D52EB"/>
    <w:rsid w:val="007D580A"/>
    <w:rsid w:val="007D5859"/>
    <w:rsid w:val="007E039B"/>
    <w:rsid w:val="007E2270"/>
    <w:rsid w:val="007E3592"/>
    <w:rsid w:val="007E61F7"/>
    <w:rsid w:val="007F07E3"/>
    <w:rsid w:val="007F412D"/>
    <w:rsid w:val="0080335B"/>
    <w:rsid w:val="00805E99"/>
    <w:rsid w:val="00807A89"/>
    <w:rsid w:val="00811E06"/>
    <w:rsid w:val="00815722"/>
    <w:rsid w:val="00816560"/>
    <w:rsid w:val="00816B65"/>
    <w:rsid w:val="00817163"/>
    <w:rsid w:val="008210FC"/>
    <w:rsid w:val="0082422E"/>
    <w:rsid w:val="00826E3C"/>
    <w:rsid w:val="00827D93"/>
    <w:rsid w:val="00830917"/>
    <w:rsid w:val="00832016"/>
    <w:rsid w:val="00832199"/>
    <w:rsid w:val="00833FF7"/>
    <w:rsid w:val="00835D8D"/>
    <w:rsid w:val="00835EEC"/>
    <w:rsid w:val="00836A8A"/>
    <w:rsid w:val="0083761E"/>
    <w:rsid w:val="008431E6"/>
    <w:rsid w:val="0084488F"/>
    <w:rsid w:val="008457E0"/>
    <w:rsid w:val="00852C95"/>
    <w:rsid w:val="008554D0"/>
    <w:rsid w:val="00861F52"/>
    <w:rsid w:val="00863223"/>
    <w:rsid w:val="008714A9"/>
    <w:rsid w:val="008719A9"/>
    <w:rsid w:val="00874BF5"/>
    <w:rsid w:val="00875A18"/>
    <w:rsid w:val="00880593"/>
    <w:rsid w:val="00880E8C"/>
    <w:rsid w:val="0088200A"/>
    <w:rsid w:val="00883BF0"/>
    <w:rsid w:val="008849AB"/>
    <w:rsid w:val="0088530F"/>
    <w:rsid w:val="00887C63"/>
    <w:rsid w:val="008936B8"/>
    <w:rsid w:val="00893DEB"/>
    <w:rsid w:val="00894C9E"/>
    <w:rsid w:val="0089503B"/>
    <w:rsid w:val="00895D23"/>
    <w:rsid w:val="008A7994"/>
    <w:rsid w:val="008B2CF4"/>
    <w:rsid w:val="008B762C"/>
    <w:rsid w:val="008C1F80"/>
    <w:rsid w:val="008C6438"/>
    <w:rsid w:val="008C6B22"/>
    <w:rsid w:val="008C7D3B"/>
    <w:rsid w:val="008D054A"/>
    <w:rsid w:val="008D1248"/>
    <w:rsid w:val="008D1358"/>
    <w:rsid w:val="008D1987"/>
    <w:rsid w:val="008D2178"/>
    <w:rsid w:val="008D2C89"/>
    <w:rsid w:val="008D5B21"/>
    <w:rsid w:val="008E2CCF"/>
    <w:rsid w:val="008E5557"/>
    <w:rsid w:val="008E72C4"/>
    <w:rsid w:val="00900CD7"/>
    <w:rsid w:val="0090230D"/>
    <w:rsid w:val="00910486"/>
    <w:rsid w:val="009105C8"/>
    <w:rsid w:val="0091068F"/>
    <w:rsid w:val="0091114D"/>
    <w:rsid w:val="00913FAF"/>
    <w:rsid w:val="00914697"/>
    <w:rsid w:val="009160D0"/>
    <w:rsid w:val="00916258"/>
    <w:rsid w:val="0091647C"/>
    <w:rsid w:val="009234BF"/>
    <w:rsid w:val="009240AF"/>
    <w:rsid w:val="00926BF7"/>
    <w:rsid w:val="009321EE"/>
    <w:rsid w:val="00933F4B"/>
    <w:rsid w:val="00934118"/>
    <w:rsid w:val="0093532B"/>
    <w:rsid w:val="00935E39"/>
    <w:rsid w:val="00936151"/>
    <w:rsid w:val="00936877"/>
    <w:rsid w:val="00940526"/>
    <w:rsid w:val="0094055E"/>
    <w:rsid w:val="00943E66"/>
    <w:rsid w:val="009476BA"/>
    <w:rsid w:val="00955191"/>
    <w:rsid w:val="00956DFF"/>
    <w:rsid w:val="00957802"/>
    <w:rsid w:val="00962D13"/>
    <w:rsid w:val="009630DE"/>
    <w:rsid w:val="0097509E"/>
    <w:rsid w:val="0097794E"/>
    <w:rsid w:val="009837ED"/>
    <w:rsid w:val="009843CA"/>
    <w:rsid w:val="00985117"/>
    <w:rsid w:val="0098644D"/>
    <w:rsid w:val="00990C32"/>
    <w:rsid w:val="009934F2"/>
    <w:rsid w:val="00994885"/>
    <w:rsid w:val="00995432"/>
    <w:rsid w:val="009A0526"/>
    <w:rsid w:val="009A1828"/>
    <w:rsid w:val="009A3B1A"/>
    <w:rsid w:val="009A74A6"/>
    <w:rsid w:val="009A777D"/>
    <w:rsid w:val="009B26D5"/>
    <w:rsid w:val="009B27DE"/>
    <w:rsid w:val="009B3EBE"/>
    <w:rsid w:val="009B4C63"/>
    <w:rsid w:val="009B5ED1"/>
    <w:rsid w:val="009B654D"/>
    <w:rsid w:val="009C1558"/>
    <w:rsid w:val="009C2DA1"/>
    <w:rsid w:val="009C36CD"/>
    <w:rsid w:val="009C4276"/>
    <w:rsid w:val="009C5721"/>
    <w:rsid w:val="009D18DA"/>
    <w:rsid w:val="009D29C3"/>
    <w:rsid w:val="009D2EDF"/>
    <w:rsid w:val="009D45C8"/>
    <w:rsid w:val="009D5910"/>
    <w:rsid w:val="009E444D"/>
    <w:rsid w:val="009E5D17"/>
    <w:rsid w:val="009F28CA"/>
    <w:rsid w:val="009F7F4F"/>
    <w:rsid w:val="00A03DAD"/>
    <w:rsid w:val="00A05CE7"/>
    <w:rsid w:val="00A103C4"/>
    <w:rsid w:val="00A11209"/>
    <w:rsid w:val="00A14D2E"/>
    <w:rsid w:val="00A14F09"/>
    <w:rsid w:val="00A1558F"/>
    <w:rsid w:val="00A22AA7"/>
    <w:rsid w:val="00A26E68"/>
    <w:rsid w:val="00A27421"/>
    <w:rsid w:val="00A33890"/>
    <w:rsid w:val="00A419FE"/>
    <w:rsid w:val="00A41F5F"/>
    <w:rsid w:val="00A542B1"/>
    <w:rsid w:val="00A552BF"/>
    <w:rsid w:val="00A57A65"/>
    <w:rsid w:val="00A62ABB"/>
    <w:rsid w:val="00A6498B"/>
    <w:rsid w:val="00A64A01"/>
    <w:rsid w:val="00A6545F"/>
    <w:rsid w:val="00A6627B"/>
    <w:rsid w:val="00A67DDF"/>
    <w:rsid w:val="00A701AC"/>
    <w:rsid w:val="00A723D6"/>
    <w:rsid w:val="00A725AD"/>
    <w:rsid w:val="00A72D93"/>
    <w:rsid w:val="00A73744"/>
    <w:rsid w:val="00A75DBF"/>
    <w:rsid w:val="00A80D7C"/>
    <w:rsid w:val="00A82C8D"/>
    <w:rsid w:val="00A861FE"/>
    <w:rsid w:val="00A862C0"/>
    <w:rsid w:val="00A87FB4"/>
    <w:rsid w:val="00A901CC"/>
    <w:rsid w:val="00A90724"/>
    <w:rsid w:val="00A91FA6"/>
    <w:rsid w:val="00A92070"/>
    <w:rsid w:val="00A9621A"/>
    <w:rsid w:val="00A977CE"/>
    <w:rsid w:val="00A97CA3"/>
    <w:rsid w:val="00AA2466"/>
    <w:rsid w:val="00AA2532"/>
    <w:rsid w:val="00AA2941"/>
    <w:rsid w:val="00AA2E25"/>
    <w:rsid w:val="00AA3D58"/>
    <w:rsid w:val="00AA69E1"/>
    <w:rsid w:val="00AA721C"/>
    <w:rsid w:val="00AA73D8"/>
    <w:rsid w:val="00AB2B42"/>
    <w:rsid w:val="00AB2D1A"/>
    <w:rsid w:val="00AB3F67"/>
    <w:rsid w:val="00AB618A"/>
    <w:rsid w:val="00AC2E8E"/>
    <w:rsid w:val="00AC4290"/>
    <w:rsid w:val="00AC5021"/>
    <w:rsid w:val="00AC5C59"/>
    <w:rsid w:val="00AC7ABF"/>
    <w:rsid w:val="00AC7BA1"/>
    <w:rsid w:val="00AD111A"/>
    <w:rsid w:val="00AD6134"/>
    <w:rsid w:val="00AE384D"/>
    <w:rsid w:val="00AE5BC0"/>
    <w:rsid w:val="00AE5E7D"/>
    <w:rsid w:val="00AE6061"/>
    <w:rsid w:val="00AF530C"/>
    <w:rsid w:val="00AF6D61"/>
    <w:rsid w:val="00AF7688"/>
    <w:rsid w:val="00B01E96"/>
    <w:rsid w:val="00B04933"/>
    <w:rsid w:val="00B04B38"/>
    <w:rsid w:val="00B06335"/>
    <w:rsid w:val="00B10F22"/>
    <w:rsid w:val="00B127C6"/>
    <w:rsid w:val="00B15574"/>
    <w:rsid w:val="00B17067"/>
    <w:rsid w:val="00B20028"/>
    <w:rsid w:val="00B21A3C"/>
    <w:rsid w:val="00B27BF6"/>
    <w:rsid w:val="00B376B6"/>
    <w:rsid w:val="00B37F18"/>
    <w:rsid w:val="00B4165A"/>
    <w:rsid w:val="00B423F0"/>
    <w:rsid w:val="00B43C09"/>
    <w:rsid w:val="00B44206"/>
    <w:rsid w:val="00B45759"/>
    <w:rsid w:val="00B47152"/>
    <w:rsid w:val="00B508AF"/>
    <w:rsid w:val="00B50FBE"/>
    <w:rsid w:val="00B602D4"/>
    <w:rsid w:val="00B609EA"/>
    <w:rsid w:val="00B621D1"/>
    <w:rsid w:val="00B6542B"/>
    <w:rsid w:val="00B654C3"/>
    <w:rsid w:val="00B65915"/>
    <w:rsid w:val="00B671A3"/>
    <w:rsid w:val="00B67DDE"/>
    <w:rsid w:val="00B70A75"/>
    <w:rsid w:val="00B7185C"/>
    <w:rsid w:val="00B7212C"/>
    <w:rsid w:val="00B7260A"/>
    <w:rsid w:val="00B7319C"/>
    <w:rsid w:val="00B80A52"/>
    <w:rsid w:val="00B80D40"/>
    <w:rsid w:val="00B8507B"/>
    <w:rsid w:val="00B85360"/>
    <w:rsid w:val="00B874CB"/>
    <w:rsid w:val="00B93EC2"/>
    <w:rsid w:val="00B9412A"/>
    <w:rsid w:val="00B9521D"/>
    <w:rsid w:val="00BA1AFD"/>
    <w:rsid w:val="00BA1FC9"/>
    <w:rsid w:val="00BA4F41"/>
    <w:rsid w:val="00BB2E81"/>
    <w:rsid w:val="00BB3B33"/>
    <w:rsid w:val="00BB47B8"/>
    <w:rsid w:val="00BB4AE6"/>
    <w:rsid w:val="00BB642B"/>
    <w:rsid w:val="00BB78D4"/>
    <w:rsid w:val="00BB7996"/>
    <w:rsid w:val="00BB7FC9"/>
    <w:rsid w:val="00BC17A1"/>
    <w:rsid w:val="00BC2C7F"/>
    <w:rsid w:val="00BC3FB5"/>
    <w:rsid w:val="00BC515D"/>
    <w:rsid w:val="00BD26D4"/>
    <w:rsid w:val="00BD2A03"/>
    <w:rsid w:val="00BD34F5"/>
    <w:rsid w:val="00BD4A60"/>
    <w:rsid w:val="00BE06A4"/>
    <w:rsid w:val="00BE2284"/>
    <w:rsid w:val="00BE4C5B"/>
    <w:rsid w:val="00BE57FB"/>
    <w:rsid w:val="00BE76FA"/>
    <w:rsid w:val="00BF34D5"/>
    <w:rsid w:val="00BF38D8"/>
    <w:rsid w:val="00BF60DD"/>
    <w:rsid w:val="00BF7242"/>
    <w:rsid w:val="00C00EDA"/>
    <w:rsid w:val="00C039C8"/>
    <w:rsid w:val="00C056AB"/>
    <w:rsid w:val="00C10474"/>
    <w:rsid w:val="00C130E2"/>
    <w:rsid w:val="00C16957"/>
    <w:rsid w:val="00C16EF3"/>
    <w:rsid w:val="00C20067"/>
    <w:rsid w:val="00C20D0F"/>
    <w:rsid w:val="00C210E0"/>
    <w:rsid w:val="00C22257"/>
    <w:rsid w:val="00C22EBE"/>
    <w:rsid w:val="00C31418"/>
    <w:rsid w:val="00C33447"/>
    <w:rsid w:val="00C36328"/>
    <w:rsid w:val="00C416C7"/>
    <w:rsid w:val="00C432CF"/>
    <w:rsid w:val="00C432D1"/>
    <w:rsid w:val="00C4589B"/>
    <w:rsid w:val="00C47336"/>
    <w:rsid w:val="00C50A16"/>
    <w:rsid w:val="00C52FFE"/>
    <w:rsid w:val="00C62AF3"/>
    <w:rsid w:val="00C62C70"/>
    <w:rsid w:val="00C67820"/>
    <w:rsid w:val="00C71E7F"/>
    <w:rsid w:val="00C721B8"/>
    <w:rsid w:val="00C729F2"/>
    <w:rsid w:val="00C74C33"/>
    <w:rsid w:val="00C755A3"/>
    <w:rsid w:val="00C7583D"/>
    <w:rsid w:val="00C75AEB"/>
    <w:rsid w:val="00C80293"/>
    <w:rsid w:val="00C80E9C"/>
    <w:rsid w:val="00C8457A"/>
    <w:rsid w:val="00C84BD0"/>
    <w:rsid w:val="00C90559"/>
    <w:rsid w:val="00C9141E"/>
    <w:rsid w:val="00CA16A3"/>
    <w:rsid w:val="00CA1E8A"/>
    <w:rsid w:val="00CB0477"/>
    <w:rsid w:val="00CB0DFA"/>
    <w:rsid w:val="00CB45E5"/>
    <w:rsid w:val="00CC2C8C"/>
    <w:rsid w:val="00CC4934"/>
    <w:rsid w:val="00CC6D3F"/>
    <w:rsid w:val="00CC79A7"/>
    <w:rsid w:val="00CD027A"/>
    <w:rsid w:val="00CD086C"/>
    <w:rsid w:val="00CD0B49"/>
    <w:rsid w:val="00CD2A5C"/>
    <w:rsid w:val="00CD7EC0"/>
    <w:rsid w:val="00CE2CBF"/>
    <w:rsid w:val="00CE2D12"/>
    <w:rsid w:val="00CE3591"/>
    <w:rsid w:val="00CE3A0B"/>
    <w:rsid w:val="00CE3AB7"/>
    <w:rsid w:val="00CE6AE3"/>
    <w:rsid w:val="00CF216E"/>
    <w:rsid w:val="00CF474E"/>
    <w:rsid w:val="00CF50B4"/>
    <w:rsid w:val="00CF704E"/>
    <w:rsid w:val="00CF7267"/>
    <w:rsid w:val="00D007F5"/>
    <w:rsid w:val="00D10394"/>
    <w:rsid w:val="00D10986"/>
    <w:rsid w:val="00D109F6"/>
    <w:rsid w:val="00D1129C"/>
    <w:rsid w:val="00D15E71"/>
    <w:rsid w:val="00D171B9"/>
    <w:rsid w:val="00D20F98"/>
    <w:rsid w:val="00D23291"/>
    <w:rsid w:val="00D23A4F"/>
    <w:rsid w:val="00D24A2A"/>
    <w:rsid w:val="00D27018"/>
    <w:rsid w:val="00D32FD0"/>
    <w:rsid w:val="00D3323C"/>
    <w:rsid w:val="00D347A1"/>
    <w:rsid w:val="00D46F32"/>
    <w:rsid w:val="00D4773A"/>
    <w:rsid w:val="00D47834"/>
    <w:rsid w:val="00D542BF"/>
    <w:rsid w:val="00D54F16"/>
    <w:rsid w:val="00D5591B"/>
    <w:rsid w:val="00D55F50"/>
    <w:rsid w:val="00D600CE"/>
    <w:rsid w:val="00D6069C"/>
    <w:rsid w:val="00D620A8"/>
    <w:rsid w:val="00D62E84"/>
    <w:rsid w:val="00D65DD2"/>
    <w:rsid w:val="00D737A1"/>
    <w:rsid w:val="00D77C46"/>
    <w:rsid w:val="00D8038E"/>
    <w:rsid w:val="00D80A6B"/>
    <w:rsid w:val="00D8243A"/>
    <w:rsid w:val="00D82A49"/>
    <w:rsid w:val="00D841AF"/>
    <w:rsid w:val="00D86C2A"/>
    <w:rsid w:val="00D87360"/>
    <w:rsid w:val="00D91C1E"/>
    <w:rsid w:val="00D92F10"/>
    <w:rsid w:val="00D93773"/>
    <w:rsid w:val="00D93BAA"/>
    <w:rsid w:val="00D947D5"/>
    <w:rsid w:val="00D96246"/>
    <w:rsid w:val="00D96C04"/>
    <w:rsid w:val="00DA11AE"/>
    <w:rsid w:val="00DA1404"/>
    <w:rsid w:val="00DA4655"/>
    <w:rsid w:val="00DA787E"/>
    <w:rsid w:val="00DB260D"/>
    <w:rsid w:val="00DB4277"/>
    <w:rsid w:val="00DB4750"/>
    <w:rsid w:val="00DB4A2A"/>
    <w:rsid w:val="00DC4206"/>
    <w:rsid w:val="00DC70C3"/>
    <w:rsid w:val="00DD1CC2"/>
    <w:rsid w:val="00DD35B0"/>
    <w:rsid w:val="00DD487F"/>
    <w:rsid w:val="00DD5994"/>
    <w:rsid w:val="00DD7740"/>
    <w:rsid w:val="00DE05F4"/>
    <w:rsid w:val="00DE236D"/>
    <w:rsid w:val="00DE43D0"/>
    <w:rsid w:val="00DE5083"/>
    <w:rsid w:val="00DE5C9A"/>
    <w:rsid w:val="00DE62C2"/>
    <w:rsid w:val="00DE6CA4"/>
    <w:rsid w:val="00DF1F9A"/>
    <w:rsid w:val="00DF58A6"/>
    <w:rsid w:val="00DF7606"/>
    <w:rsid w:val="00E024EF"/>
    <w:rsid w:val="00E06382"/>
    <w:rsid w:val="00E072EF"/>
    <w:rsid w:val="00E102F3"/>
    <w:rsid w:val="00E11982"/>
    <w:rsid w:val="00E11DA4"/>
    <w:rsid w:val="00E136A3"/>
    <w:rsid w:val="00E1388D"/>
    <w:rsid w:val="00E15013"/>
    <w:rsid w:val="00E159C3"/>
    <w:rsid w:val="00E17525"/>
    <w:rsid w:val="00E21882"/>
    <w:rsid w:val="00E22495"/>
    <w:rsid w:val="00E303B8"/>
    <w:rsid w:val="00E323D8"/>
    <w:rsid w:val="00E407EC"/>
    <w:rsid w:val="00E44EF1"/>
    <w:rsid w:val="00E53CB4"/>
    <w:rsid w:val="00E544AA"/>
    <w:rsid w:val="00E55FDD"/>
    <w:rsid w:val="00E56B9E"/>
    <w:rsid w:val="00E56D20"/>
    <w:rsid w:val="00E62F23"/>
    <w:rsid w:val="00E63F51"/>
    <w:rsid w:val="00E65293"/>
    <w:rsid w:val="00E65735"/>
    <w:rsid w:val="00E71127"/>
    <w:rsid w:val="00E7135C"/>
    <w:rsid w:val="00E738D2"/>
    <w:rsid w:val="00E74C5A"/>
    <w:rsid w:val="00E76217"/>
    <w:rsid w:val="00E80CAE"/>
    <w:rsid w:val="00E82023"/>
    <w:rsid w:val="00E85A5C"/>
    <w:rsid w:val="00E86115"/>
    <w:rsid w:val="00E8634E"/>
    <w:rsid w:val="00E87AF0"/>
    <w:rsid w:val="00E91B97"/>
    <w:rsid w:val="00E9214D"/>
    <w:rsid w:val="00E9255D"/>
    <w:rsid w:val="00E92921"/>
    <w:rsid w:val="00E92C70"/>
    <w:rsid w:val="00E9483F"/>
    <w:rsid w:val="00EA0C98"/>
    <w:rsid w:val="00EA21D2"/>
    <w:rsid w:val="00EA54B4"/>
    <w:rsid w:val="00EA58F8"/>
    <w:rsid w:val="00EA6665"/>
    <w:rsid w:val="00EA7902"/>
    <w:rsid w:val="00EB2BA3"/>
    <w:rsid w:val="00EC065D"/>
    <w:rsid w:val="00EC34FA"/>
    <w:rsid w:val="00EC381B"/>
    <w:rsid w:val="00EC386A"/>
    <w:rsid w:val="00EC67EC"/>
    <w:rsid w:val="00EC7AF0"/>
    <w:rsid w:val="00ED1353"/>
    <w:rsid w:val="00ED30BE"/>
    <w:rsid w:val="00ED471B"/>
    <w:rsid w:val="00ED650B"/>
    <w:rsid w:val="00ED758D"/>
    <w:rsid w:val="00EE0234"/>
    <w:rsid w:val="00EE2130"/>
    <w:rsid w:val="00EE4D65"/>
    <w:rsid w:val="00EE581C"/>
    <w:rsid w:val="00EF0AB5"/>
    <w:rsid w:val="00EF13E5"/>
    <w:rsid w:val="00EF25F9"/>
    <w:rsid w:val="00EF2DDF"/>
    <w:rsid w:val="00EF30AD"/>
    <w:rsid w:val="00EF3D6C"/>
    <w:rsid w:val="00EF5741"/>
    <w:rsid w:val="00EF61DD"/>
    <w:rsid w:val="00EF68F7"/>
    <w:rsid w:val="00F01454"/>
    <w:rsid w:val="00F02187"/>
    <w:rsid w:val="00F02AC0"/>
    <w:rsid w:val="00F04FAD"/>
    <w:rsid w:val="00F11722"/>
    <w:rsid w:val="00F136CE"/>
    <w:rsid w:val="00F213E8"/>
    <w:rsid w:val="00F22742"/>
    <w:rsid w:val="00F2778F"/>
    <w:rsid w:val="00F30778"/>
    <w:rsid w:val="00F32D5C"/>
    <w:rsid w:val="00F3366B"/>
    <w:rsid w:val="00F3396B"/>
    <w:rsid w:val="00F3412C"/>
    <w:rsid w:val="00F342F6"/>
    <w:rsid w:val="00F346D1"/>
    <w:rsid w:val="00F35F22"/>
    <w:rsid w:val="00F35F97"/>
    <w:rsid w:val="00F36C21"/>
    <w:rsid w:val="00F424E6"/>
    <w:rsid w:val="00F43EF4"/>
    <w:rsid w:val="00F50EB2"/>
    <w:rsid w:val="00F534B3"/>
    <w:rsid w:val="00F53BB1"/>
    <w:rsid w:val="00F56D88"/>
    <w:rsid w:val="00F56F3E"/>
    <w:rsid w:val="00F6357B"/>
    <w:rsid w:val="00F63D79"/>
    <w:rsid w:val="00F72481"/>
    <w:rsid w:val="00F80200"/>
    <w:rsid w:val="00F8340F"/>
    <w:rsid w:val="00F84D07"/>
    <w:rsid w:val="00F84EEE"/>
    <w:rsid w:val="00F8581F"/>
    <w:rsid w:val="00F85D5D"/>
    <w:rsid w:val="00F9235C"/>
    <w:rsid w:val="00F937C0"/>
    <w:rsid w:val="00F96D06"/>
    <w:rsid w:val="00FA3830"/>
    <w:rsid w:val="00FA46DE"/>
    <w:rsid w:val="00FA641F"/>
    <w:rsid w:val="00FA6CC3"/>
    <w:rsid w:val="00FB1690"/>
    <w:rsid w:val="00FB5571"/>
    <w:rsid w:val="00FB727A"/>
    <w:rsid w:val="00FB75C3"/>
    <w:rsid w:val="00FC0584"/>
    <w:rsid w:val="00FC1A84"/>
    <w:rsid w:val="00FC4F5D"/>
    <w:rsid w:val="00FC56F3"/>
    <w:rsid w:val="00FC5B6D"/>
    <w:rsid w:val="00FC6FE7"/>
    <w:rsid w:val="00FD1CC9"/>
    <w:rsid w:val="00FD2FED"/>
    <w:rsid w:val="00FD450F"/>
    <w:rsid w:val="00FD480F"/>
    <w:rsid w:val="00FD5600"/>
    <w:rsid w:val="00FD7D94"/>
    <w:rsid w:val="00FE2C63"/>
    <w:rsid w:val="00FE36A9"/>
    <w:rsid w:val="00FE4D5C"/>
    <w:rsid w:val="00FF41D8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41294C89"/>
  <w15:chartTrackingRefBased/>
  <w15:docId w15:val="{49DEC34C-26B1-4ECA-898B-D0478392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BodyText"/>
    <w:qFormat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line="180" w:lineRule="atLeast"/>
      <w:ind w:left="1195"/>
      <w:outlineLvl w:val="2"/>
    </w:pPr>
    <w:rPr>
      <w:rFonts w:ascii="Arial Black" w:hAnsi="Arial Black"/>
      <w:spacing w:val="-5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180" w:lineRule="atLeast"/>
      <w:jc w:val="both"/>
    </w:pPr>
    <w:rPr>
      <w:spacing w:val="-5"/>
    </w:rPr>
  </w:style>
  <w:style w:type="paragraph" w:styleId="Closing">
    <w:name w:val="Closing"/>
    <w:basedOn w:val="Normal"/>
    <w:pPr>
      <w:keepNext/>
      <w:spacing w:line="220" w:lineRule="atLeast"/>
    </w:pPr>
    <w:rPr>
      <w:spacing w:val="-5"/>
    </w:rPr>
  </w:style>
  <w:style w:type="paragraph" w:customStyle="1" w:styleId="CompanyName">
    <w:name w:val="Company Name"/>
    <w:basedOn w:val="Normal"/>
    <w:pPr>
      <w:keepLines/>
      <w:shd w:val="solid" w:color="auto" w:fill="auto"/>
      <w:spacing w:line="320" w:lineRule="exact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</w:rPr>
  </w:style>
  <w:style w:type="paragraph" w:customStyle="1" w:styleId="Enclosure">
    <w:name w:val="Enclosure"/>
    <w:basedOn w:val="BodyText"/>
    <w:next w:val="Normal"/>
    <w:pPr>
      <w:keepLines/>
      <w:spacing w:before="220"/>
      <w:jc w:val="left"/>
    </w:pPr>
  </w:style>
  <w:style w:type="paragraph" w:customStyle="1" w:styleId="HeaderBase">
    <w:name w:val="Header Base"/>
    <w:basedOn w:val="BodyText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pPr>
      <w:spacing w:before="600"/>
    </w:pPr>
    <w:rPr>
      <w:sz w:val="18"/>
    </w:rPr>
  </w:style>
  <w:style w:type="paragraph" w:styleId="Header">
    <w:name w:val="header"/>
    <w:basedOn w:val="HeaderBase"/>
    <w:pPr>
      <w:spacing w:after="60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pPr>
      <w:ind w:left="1555"/>
    </w:pPr>
  </w:style>
  <w:style w:type="character" w:styleId="PageNumber">
    <w:name w:val="page number"/>
    <w:rPr>
      <w:sz w:val="18"/>
    </w:rPr>
  </w:style>
  <w:style w:type="paragraph" w:customStyle="1" w:styleId="ReturnAddress">
    <w:name w:val="Return Address"/>
    <w:basedOn w:val="Normal"/>
    <w:pPr>
      <w:keepLines/>
      <w:spacing w:line="200" w:lineRule="atLeast"/>
    </w:pPr>
    <w:rPr>
      <w:spacing w:val="-2"/>
      <w:sz w:val="16"/>
    </w:rPr>
  </w:style>
  <w:style w:type="paragraph" w:styleId="Signature">
    <w:name w:val="Signature"/>
    <w:basedOn w:val="BodyText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pPr>
      <w:spacing w:before="720"/>
      <w:jc w:val="left"/>
    </w:pPr>
  </w:style>
  <w:style w:type="character" w:styleId="Hyperlink">
    <w:name w:val="Hyperlink"/>
    <w:rPr>
      <w:color w:val="0000FF"/>
      <w:u w:val="single"/>
    </w:rPr>
  </w:style>
  <w:style w:type="paragraph" w:styleId="List">
    <w:name w:val="List"/>
    <w:basedOn w:val="Normal"/>
    <w:pPr>
      <w:ind w:left="1195" w:hanging="360"/>
    </w:pPr>
  </w:style>
  <w:style w:type="paragraph" w:styleId="List2">
    <w:name w:val="List 2"/>
    <w:basedOn w:val="Normal"/>
    <w:pPr>
      <w:ind w:left="1555" w:hanging="360"/>
    </w:pPr>
  </w:style>
  <w:style w:type="paragraph" w:styleId="List3">
    <w:name w:val="List 3"/>
    <w:basedOn w:val="Normal"/>
    <w:pPr>
      <w:ind w:left="1915" w:hanging="360"/>
    </w:pPr>
  </w:style>
  <w:style w:type="paragraph" w:styleId="List4">
    <w:name w:val="List 4"/>
    <w:basedOn w:val="Normal"/>
    <w:pPr>
      <w:ind w:left="2275" w:hanging="360"/>
    </w:pPr>
  </w:style>
  <w:style w:type="paragraph" w:styleId="List5">
    <w:name w:val="List 5"/>
    <w:basedOn w:val="Normal"/>
    <w:pPr>
      <w:ind w:left="2635" w:hanging="360"/>
    </w:pPr>
  </w:style>
  <w:style w:type="paragraph" w:styleId="ListBullet">
    <w:name w:val="List Bullet"/>
    <w:basedOn w:val="Normal"/>
    <w:autoRedefine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pPr>
      <w:numPr>
        <w:numId w:val="7"/>
      </w:numPr>
      <w:ind w:left="2635"/>
    </w:pPr>
  </w:style>
  <w:style w:type="paragraph" w:styleId="ListContinue">
    <w:name w:val="List Continue"/>
    <w:basedOn w:val="Normal"/>
    <w:pPr>
      <w:spacing w:after="120"/>
      <w:ind w:left="1195"/>
    </w:pPr>
  </w:style>
  <w:style w:type="paragraph" w:styleId="ListContinue2">
    <w:name w:val="List Continue 2"/>
    <w:basedOn w:val="Normal"/>
    <w:pPr>
      <w:spacing w:after="120"/>
      <w:ind w:left="1555"/>
    </w:pPr>
  </w:style>
  <w:style w:type="paragraph" w:styleId="ListContinue3">
    <w:name w:val="List Continue 3"/>
    <w:basedOn w:val="Normal"/>
    <w:pPr>
      <w:spacing w:after="120"/>
      <w:ind w:left="1915"/>
    </w:pPr>
  </w:style>
  <w:style w:type="paragraph" w:styleId="ListContinue4">
    <w:name w:val="List Continue 4"/>
    <w:basedOn w:val="Normal"/>
    <w:pPr>
      <w:spacing w:after="120"/>
      <w:ind w:left="2275"/>
    </w:pPr>
  </w:style>
  <w:style w:type="paragraph" w:styleId="ListContinue5">
    <w:name w:val="List Continue 5"/>
    <w:basedOn w:val="Normal"/>
    <w:pPr>
      <w:spacing w:after="120"/>
      <w:ind w:left="2635"/>
    </w:pPr>
  </w:style>
  <w:style w:type="paragraph" w:styleId="ListNumber">
    <w:name w:val="List Number"/>
    <w:basedOn w:val="Normal"/>
    <w:pPr>
      <w:numPr>
        <w:numId w:val="8"/>
      </w:numPr>
      <w:ind w:left="1195"/>
    </w:pPr>
  </w:style>
  <w:style w:type="paragraph" w:styleId="ListNumber2">
    <w:name w:val="List Number 2"/>
    <w:basedOn w:val="Normal"/>
    <w:pPr>
      <w:numPr>
        <w:numId w:val="9"/>
      </w:numPr>
      <w:ind w:left="1555"/>
    </w:pPr>
  </w:style>
  <w:style w:type="paragraph" w:styleId="ListNumber3">
    <w:name w:val="List Number 3"/>
    <w:basedOn w:val="Normal"/>
    <w:pPr>
      <w:numPr>
        <w:numId w:val="10"/>
      </w:numPr>
      <w:ind w:left="1915"/>
    </w:pPr>
  </w:style>
  <w:style w:type="paragraph" w:styleId="ListNumber4">
    <w:name w:val="List Number 4"/>
    <w:basedOn w:val="Normal"/>
    <w:pPr>
      <w:numPr>
        <w:numId w:val="11"/>
      </w:numPr>
      <w:ind w:left="2275"/>
    </w:pPr>
  </w:style>
  <w:style w:type="paragraph" w:styleId="ListNumber5">
    <w:name w:val="List Number 5"/>
    <w:basedOn w:val="Normal"/>
    <w:pPr>
      <w:numPr>
        <w:numId w:val="12"/>
      </w:numPr>
      <w:ind w:left="2635"/>
    </w:pPr>
  </w:style>
  <w:style w:type="paragraph" w:styleId="BalloonText">
    <w:name w:val="Balloon Text"/>
    <w:basedOn w:val="Normal"/>
    <w:semiHidden/>
    <w:rsid w:val="00244795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661E27"/>
    <w:rPr>
      <w:sz w:val="16"/>
      <w:szCs w:val="16"/>
    </w:rPr>
  </w:style>
  <w:style w:type="paragraph" w:styleId="CommentText">
    <w:name w:val="annotation text"/>
    <w:basedOn w:val="Normal"/>
    <w:semiHidden/>
    <w:rsid w:val="00661E27"/>
  </w:style>
  <w:style w:type="paragraph" w:styleId="CommentSubject">
    <w:name w:val="annotation subject"/>
    <w:basedOn w:val="CommentText"/>
    <w:next w:val="CommentText"/>
    <w:semiHidden/>
    <w:rsid w:val="00661E27"/>
    <w:rPr>
      <w:b/>
      <w:bCs/>
    </w:rPr>
  </w:style>
  <w:style w:type="paragraph" w:styleId="ListParagraph">
    <w:name w:val="List Paragraph"/>
    <w:basedOn w:val="Normal"/>
    <w:uiPriority w:val="34"/>
    <w:qFormat/>
    <w:rsid w:val="002C26EF"/>
    <w:pPr>
      <w:ind w:left="720"/>
      <w:contextualSpacing/>
    </w:pPr>
    <w:rPr>
      <w:rFonts w:ascii="Times New Roman" w:eastAsia="Calibri" w:hAnsi="Times New Roman"/>
      <w:sz w:val="24"/>
      <w:szCs w:val="24"/>
    </w:rPr>
  </w:style>
  <w:style w:type="paragraph" w:styleId="NoSpacing">
    <w:name w:val="No Spacing"/>
    <w:uiPriority w:val="1"/>
    <w:qFormat/>
    <w:rsid w:val="00C755A3"/>
    <w:rPr>
      <w:rFonts w:ascii="Calibri" w:eastAsia="Calibri" w:hAnsi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D2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kirkpatrick@smithdowney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DMIN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58</TotalTime>
  <Pages>4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Memo</vt:lpstr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Memo</dc:title>
  <dc:subject/>
  <dc:creator>mbridges</dc:creator>
  <cp:keywords/>
  <cp:lastModifiedBy>Nura A</cp:lastModifiedBy>
  <cp:revision>18</cp:revision>
  <cp:lastPrinted>2021-11-29T14:56:00Z</cp:lastPrinted>
  <dcterms:created xsi:type="dcterms:W3CDTF">2022-03-29T21:24:00Z</dcterms:created>
  <dcterms:modified xsi:type="dcterms:W3CDTF">2023-05-16T21:14:00Z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