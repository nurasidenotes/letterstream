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TANNA CRUZ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4321 S THOMPSON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TACOMA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WA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98418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Tanna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