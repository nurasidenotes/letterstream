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CHAIYO SUSAENG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PO BOX 43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WAKE ISLAND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HI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96898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Chaiyo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