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MILAGROS CHAVARRIA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3711 ELBY ST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SILVER SPRING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MD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20906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Milagros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