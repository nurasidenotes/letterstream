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SOMYOS FUANGPHIAN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 BOX 11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WAKE ISLAND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96898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Somyos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