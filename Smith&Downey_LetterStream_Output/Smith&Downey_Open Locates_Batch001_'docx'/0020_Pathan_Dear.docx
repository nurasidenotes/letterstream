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DEAR PATHAN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 942 ON NUCH RD NANTANA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 YORK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10260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Dear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