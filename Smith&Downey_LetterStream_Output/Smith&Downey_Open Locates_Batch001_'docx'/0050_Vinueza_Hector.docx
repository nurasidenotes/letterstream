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HECTOR VINUEZA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12313 BRADBURY DR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GAITHERSBURG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20878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Hector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