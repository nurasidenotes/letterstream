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ERIC NUGENT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20818 SKOURAS DR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WINNETKA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CA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91306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Eric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