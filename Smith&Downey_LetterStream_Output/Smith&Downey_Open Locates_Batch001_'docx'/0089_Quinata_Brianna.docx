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BRIANNA QUINATA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118 NORTH PAHONG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AGAT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96928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Brianna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