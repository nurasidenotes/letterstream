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KITTIPONG JANTHASANG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1082 MAKEPONO ST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HONOLULU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HI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96819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Kittipong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