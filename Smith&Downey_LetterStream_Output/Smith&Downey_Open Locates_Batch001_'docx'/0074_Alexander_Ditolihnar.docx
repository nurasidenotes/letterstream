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DITOLIHNAR ALEXANDER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24926 112TH AVE SE APT 2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KENT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WA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98030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Ditolihnar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