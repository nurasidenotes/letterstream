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THANALAK TANGCHADAKORN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293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WAKE ISLAND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96898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Thanalak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