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MARWIN PHIROMSANK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1082 MAKEPONO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HONOLULU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96819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Marwin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